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6F61C6" w:rsidR="002343C5" w:rsidRDefault="002343C5" w14:paraId="672A6659" wp14:textId="77777777">
      <w:pPr>
        <w:pStyle w:val="Teloteksta"/>
        <w:rPr>
          <w:lang w:val="sr-Latn-CS"/>
        </w:rPr>
      </w:pPr>
    </w:p>
    <w:p xmlns:wp14="http://schemas.microsoft.com/office/word/2010/wordml" w:rsidR="006D0694" w:rsidRDefault="00DE564E" w14:paraId="1CDBAE8F" wp14:textId="2B4576E6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528AF61D" w:rsidR="528AF61D">
        <w:rPr>
          <w:lang w:val="sr-Latn-CS"/>
        </w:rPr>
        <w:t>Sportska  oprema</w:t>
      </w:r>
    </w:p>
    <w:p xmlns:wp14="http://schemas.microsoft.com/office/word/2010/wordml" w:rsidR="006D0694" w:rsidRDefault="00DE564E" w14:paraId="78CB5219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E-commerc web</w:t>
      </w:r>
    </w:p>
    <w:p xmlns:wp14="http://schemas.microsoft.com/office/word/2010/wordml" w:rsidRPr="006F61C6" w:rsidR="002343C5" w:rsidRDefault="006F61C6" w14:paraId="3CC94ADE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0A37501D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5DAB6C7B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0e39d69365454b12"/>
        </w:sectPr>
      </w:pPr>
    </w:p>
    <w:p xmlns:wp14="http://schemas.microsoft.com/office/word/2010/wordml" w:rsidRPr="006F61C6" w:rsidR="002343C5" w:rsidRDefault="006F61C6" w14:paraId="023F6467" wp14:textId="77777777">
      <w:pPr>
        <w:pStyle w:val="Naslov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00280CEF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00280CEF" w14:paraId="4E91DD4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6F61C6" w:rsidR="002343C5" w:rsidRDefault="00DE564E" w14:paraId="188E50E1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</w:t>
            </w:r>
            <w:r w:rsidRPr="006F61C6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Pr="006F61C6" w:rsidR="002343C5" w:rsidRDefault="00DE564E" w14:paraId="264DE18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Haris</w:t>
            </w:r>
          </w:p>
        </w:tc>
      </w:tr>
      <w:tr xmlns:wp14="http://schemas.microsoft.com/office/word/2010/wordml" w:rsidRPr="006F61C6" w:rsidR="002343C5" w:rsidTr="00280CEF" w14:paraId="02EB378F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6F61C6" w:rsidR="002343C5" w:rsidRDefault="002343C5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0280CEF" w14:paraId="0D0B940D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6F61C6" w:rsidR="002343C5" w:rsidRDefault="002343C5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0280CEF" w14:paraId="3DEEC66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6F61C6" w:rsidR="002343C5" w:rsidRDefault="002343C5" w14:paraId="3656B9A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62486C05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Naslov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714C3D71" wp14:textId="60D31BC6">
      <w:pPr>
        <w:pStyle w:val="Teloteksta"/>
        <w:rPr>
          <w:lang w:val="sr-Latn-CS"/>
        </w:rPr>
      </w:pPr>
      <w:r w:rsidRPr="528AF61D" w:rsidR="528AF61D">
        <w:rPr>
          <w:lang w:val="sr-Latn-CS"/>
        </w:rPr>
        <w:t>Cilj dokumenta je definisanje zadataka i njihovo organizovanje u faze i iteracije potrebne za implementaciju portala E-</w:t>
      </w:r>
      <w:proofErr w:type="spellStart"/>
      <w:r w:rsidRPr="528AF61D" w:rsidR="528AF61D">
        <w:rPr>
          <w:lang w:val="sr-Latn-CS"/>
        </w:rPr>
        <w:t>commerc</w:t>
      </w:r>
      <w:proofErr w:type="spellEnd"/>
      <w:r w:rsidRPr="528AF61D" w:rsidR="528AF61D">
        <w:rPr>
          <w:lang w:val="sr-Latn-CS"/>
        </w:rPr>
        <w:t xml:space="preserve"> web – Sportska oprema.  </w:t>
      </w:r>
    </w:p>
    <w:p xmlns:wp14="http://schemas.microsoft.com/office/word/2010/wordml" w:rsidRPr="006F61C6" w:rsidR="002343C5" w:rsidRDefault="006D0694" w14:paraId="1AA9D462" wp14:textId="77777777">
      <w:pPr>
        <w:pStyle w:val="Naslov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2EF52F88" wp14:textId="3670F6B7">
      <w:pPr>
        <w:pStyle w:val="Teloteksta"/>
        <w:rPr>
          <w:lang w:val="sr-Latn-CS"/>
        </w:rPr>
      </w:pPr>
      <w:r w:rsidRPr="528AF61D" w:rsidR="528AF61D">
        <w:rPr>
          <w:lang w:val="sr-Latn-CS"/>
        </w:rPr>
        <w:t>Dokument opisuje opšti plan koji</w:t>
      </w:r>
      <w:r w:rsidRPr="528AF61D" w:rsidR="528AF61D">
        <w:rPr>
          <w:lang w:val="sr-Latn-CS"/>
        </w:rPr>
        <w:t xml:space="preserve"> će biti korišćen od strane HH</w:t>
      </w:r>
      <w:r w:rsidRPr="528AF61D" w:rsidR="528AF61D">
        <w:rPr>
          <w:lang w:val="sr-Latn-CS"/>
        </w:rPr>
        <w:t xml:space="preserve">Team-a za razvoj Web portala Sportska oprema namenjenog za E-commerc. </w:t>
      </w:r>
    </w:p>
    <w:p xmlns:wp14="http://schemas.microsoft.com/office/word/2010/wordml" w:rsidRPr="006F61C6" w:rsidR="002343C5" w:rsidRDefault="006D41CE" w14:paraId="64E1F285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Naslov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Teloteksta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DE564E" w14:paraId="2C61CB6F" wp14:textId="30773554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528AF61D" w:rsidR="528AF61D">
        <w:rPr>
          <w:lang w:val="sr-Latn-CS"/>
        </w:rPr>
        <w:t xml:space="preserve">Sportska oprema – Predlog projekta, HH-Sportvision klon-01, V1.0, 2022, </w:t>
      </w:r>
      <w:proofErr w:type="spellStart"/>
      <w:r w:rsidRPr="528AF61D" w:rsidR="528AF61D">
        <w:rPr>
          <w:lang w:val="sr-Latn-CS"/>
        </w:rPr>
        <w:t>HHTeam</w:t>
      </w:r>
      <w:proofErr w:type="spellEnd"/>
      <w:r w:rsidRPr="528AF61D" w:rsidR="528AF61D">
        <w:rPr>
          <w:lang w:val="sr-Latn-CS"/>
        </w:rPr>
        <w:t>.</w:t>
      </w:r>
    </w:p>
    <w:p xmlns:wp14="http://schemas.microsoft.com/office/word/2010/wordml" w:rsidRPr="006F61C6" w:rsidR="00260B17" w:rsidP="003D5CA3" w:rsidRDefault="00DE564E" w14:paraId="3E119BB4" wp14:textId="657B1762">
      <w:pPr>
        <w:pStyle w:val="T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528AF61D" w:rsidR="528AF61D">
        <w:rPr>
          <w:lang w:val="sr-Latn-CS"/>
        </w:rPr>
        <w:t>Sportska oprema – Planirani raspored aktivnosti na projektu, V1.0, 2022, HHTeam.</w:t>
      </w:r>
    </w:p>
    <w:p xmlns:wp14="http://schemas.microsoft.com/office/word/2010/wordml" w:rsidRPr="006F61C6" w:rsidR="002343C5" w:rsidRDefault="003D5CA3" w14:paraId="32E9A891" wp14:textId="77777777">
      <w:pPr>
        <w:pStyle w:val="Naslov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101652C" wp14:textId="77777777">
      <w:pPr>
        <w:pStyle w:val="Teloteksta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T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4B99056E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T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1299C43A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4DDBEF00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T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461D779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T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Naslov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609409B2" wp14:textId="1EF03C55">
      <w:pPr>
        <w:pStyle w:val="Teloteksta"/>
        <w:rPr>
          <w:lang w:val="sr-Latn-CS"/>
        </w:rPr>
      </w:pPr>
      <w:r w:rsidRPr="528AF61D" w:rsidR="528AF61D">
        <w:rPr>
          <w:lang w:val="sr-Latn-CS"/>
        </w:rPr>
        <w:t xml:space="preserve">Planirani raspored aktivnosti koji prikazuje faze, iteracije i očekivane rezultate projekta sadržan je u dokumentu Sportska oprema – Planirani raspored aktivnosti [2]. </w:t>
      </w:r>
    </w:p>
    <w:p xmlns:wp14="http://schemas.microsoft.com/office/word/2010/wordml" w:rsidRPr="004561C7" w:rsidR="004561C7" w:rsidRDefault="004561C7" w14:paraId="611A2D12" wp14:textId="77777777">
      <w:pPr>
        <w:pStyle w:val="T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DE564E">
        <w:rPr>
          <w:b/>
          <w:lang w:val="sr-Latn-CS"/>
        </w:rPr>
        <w:t>HH</w:t>
      </w:r>
      <w:r w:rsidRPr="004561C7">
        <w:rPr>
          <w:b/>
          <w:lang w:val="sr-Latn-CS"/>
        </w:rPr>
        <w:t>_AV02_Raspored_aktivnosti.mpp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Naslov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T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T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3CF2D8B6" wp14:textId="77777777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0FB78278" wp14:textId="77777777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1FC39945" wp14:textId="77777777">
      <w:pPr>
        <w:pStyle w:val="Teloteksta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Naslov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T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Naslov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Naslov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Teloteksta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065938" w14:paraId="0562CB0E" wp14:textId="77777777">
      <w:pPr>
        <w:pStyle w:val="Teloteksta"/>
        <w:jc w:val="center"/>
        <w:rPr>
          <w:lang w:val="sr-Latn-CS"/>
        </w:rPr>
      </w:pPr>
      <w:r>
        <w:rPr>
          <w:noProof/>
          <w:lang w:val="sr-Latn-CS"/>
        </w:rPr>
        <w:drawing>
          <wp:inline xmlns:wp14="http://schemas.microsoft.com/office/word/2010/wordprocessingDrawing" distT="0" distB="0" distL="0" distR="0" wp14:anchorId="18FD3F21" wp14:editId="7777777">
            <wp:extent cx="3657600" cy="2057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Naslov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12A469D6" wp14:textId="709672E2">
      <w:pPr>
        <w:pStyle w:val="Teloteksta"/>
        <w:rPr>
          <w:lang w:val="sr-Latn-CS"/>
        </w:rPr>
      </w:pPr>
      <w:r w:rsidRPr="528AF61D" w:rsidR="528AF61D">
        <w:rPr>
          <w:lang w:val="sr-Latn-CS"/>
        </w:rPr>
        <w:t>Osobe identifikovane na organizacionom grafikonu u odeljku 8.1 čine tim koji će razvijati projekat Sportska oprema. Projektni tim se neće menjati 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Naslov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T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940156" w14:paraId="1881D6E8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React</w:t>
      </w:r>
    </w:p>
    <w:p xmlns:wp14="http://schemas.microsoft.com/office/word/2010/wordml" w:rsidRPr="006F61C6" w:rsidR="002343C5" w:rsidRDefault="00940156" w14:paraId="2BE45A57" wp14:textId="77777777">
      <w:pPr>
        <w:pStyle w:val="T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.NET</w:t>
      </w:r>
    </w:p>
    <w:p xmlns:wp14="http://schemas.microsoft.com/office/word/2010/wordml" w:rsidRPr="006F61C6" w:rsidR="002343C5" w:rsidRDefault="00FD0ACA" w14:paraId="2E23FDDC" wp14:textId="77777777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Naslov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"/>
        <w:gridCol w:w="863"/>
        <w:gridCol w:w="915"/>
        <w:gridCol w:w="309"/>
        <w:gridCol w:w="1715"/>
        <w:gridCol w:w="570"/>
        <w:gridCol w:w="1715"/>
      </w:tblGrid>
      <w:tr xmlns:wp14="http://schemas.microsoft.com/office/word/2010/wordml" w:rsidRPr="00870F50" w:rsidR="00870F50" w:rsidTr="528AF61D" w14:paraId="2768611E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940156" w14:paraId="63809101" wp14:textId="76D6E935">
            <w:pPr>
              <w:keepLines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528AF61D" w:rsidR="528AF61D">
              <w:rPr>
                <w:b w:val="1"/>
                <w:bCs w:val="1"/>
                <w:lang w:val="sr-Latn-CS"/>
              </w:rPr>
              <w:t>Budžet projekta Sportska oprema (primer)</w:t>
            </w:r>
          </w:p>
        </w:tc>
      </w:tr>
      <w:tr xmlns:wp14="http://schemas.microsoft.com/office/word/2010/wordml" w:rsidRPr="00870F50" w:rsidR="00870F50" w:rsidTr="528AF61D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CE0A4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528AF61D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528AF61D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528AF61D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Pr="00870F50" w:rsidR="00870F50" w:rsidTr="528AF61D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Pr="00870F50" w:rsidR="00870F50" w:rsidTr="528AF61D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528AF61D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Pr="00870F50" w:rsidR="00870F50" w:rsidTr="528AF61D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528AF61D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Pr="00870F50" w:rsidR="00870F50" w:rsidTr="528AF61D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528AF61D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528AF61D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528AF61D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528AF61D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528AF61D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528AF61D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528AF61D" w14:paraId="238601FE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F3CABC7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528AF61D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7DF4E37C" wp14:textId="77777777">
      <w:pPr>
        <w:pStyle w:val="Teloteksta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4629F" w:rsidRDefault="0064629F" w14:paraId="31126E5D" wp14:textId="77777777">
      <w:r>
        <w:separator/>
      </w:r>
    </w:p>
  </w:endnote>
  <w:endnote w:type="continuationSeparator" w:id="0">
    <w:p xmlns:wp14="http://schemas.microsoft.com/office/word/2010/wordml" w:rsidR="0064629F" w:rsidRDefault="0064629F" w14:paraId="2DE403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2343C5" w:rsidRDefault="002343C5" w14:paraId="44FB30F8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00525A35" w14:paraId="7302F6ED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2343C5" w14:paraId="3B837E92" wp14:textId="7777777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DE564E">
            <w:rPr>
              <w:lang w:val="sr-Latn-CS"/>
            </w:rPr>
            <w:t>HH</w:t>
          </w:r>
          <w:r w:rsidRPr="006D0694" w:rsid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DE564E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PAGE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C459FC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NUMPAGES  \* MERGEFORMAT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C459FC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62431CDC" wp14:textId="77777777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1DA6542E" wp14:textId="77777777">
    <w:pPr>
      <w:pStyle w:val="Podnojestranic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Normalnatabel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8AF61D" w:rsidTr="528AF61D" w14:paraId="78D8FF08">
      <w:tc>
        <w:tcPr>
          <w:tcW w:w="3005" w:type="dxa"/>
          <w:tcMar/>
        </w:tcPr>
        <w:p w:rsidR="528AF61D" w:rsidP="528AF61D" w:rsidRDefault="528AF61D" w14:paraId="65552C6D" w14:textId="12745220">
          <w:pPr>
            <w:pStyle w:val="Zaglavljestranic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8AF61D" w:rsidP="528AF61D" w:rsidRDefault="528AF61D" w14:paraId="0979D520" w14:textId="79BD35C8">
          <w:pPr>
            <w:pStyle w:val="Zaglavljestranice"/>
            <w:bidi w:val="0"/>
            <w:jc w:val="center"/>
          </w:pPr>
        </w:p>
      </w:tc>
      <w:tc>
        <w:tcPr>
          <w:tcW w:w="3005" w:type="dxa"/>
          <w:tcMar/>
        </w:tcPr>
        <w:p w:rsidR="528AF61D" w:rsidP="528AF61D" w:rsidRDefault="528AF61D" w14:paraId="000F90B3" w14:textId="6C90CA98">
          <w:pPr>
            <w:pStyle w:val="Zaglavljestranice"/>
            <w:bidi w:val="0"/>
            <w:ind w:right="-115"/>
            <w:jc w:val="right"/>
          </w:pPr>
        </w:p>
      </w:tc>
    </w:tr>
  </w:tbl>
  <w:p w:rsidR="528AF61D" w:rsidP="528AF61D" w:rsidRDefault="528AF61D" w14:paraId="1EB7A224" w14:textId="09E7A5EA">
    <w:pPr>
      <w:pStyle w:val="Podnojestranic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4629F" w:rsidRDefault="0064629F" w14:paraId="49E398E2" wp14:textId="77777777">
      <w:r>
        <w:separator/>
      </w:r>
    </w:p>
  </w:footnote>
  <w:footnote w:type="continuationSeparator" w:id="0">
    <w:p xmlns:wp14="http://schemas.microsoft.com/office/word/2010/wordml" w:rsidR="0064629F" w:rsidRDefault="0064629F" w14:paraId="16287F2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3041E394" wp14:textId="77777777">
    <w:pPr>
      <w:rPr>
        <w:sz w:val="24"/>
      </w:rPr>
    </w:pPr>
  </w:p>
  <w:p xmlns:wp14="http://schemas.microsoft.com/office/word/2010/wordml" w:rsidR="002343C5" w:rsidRDefault="002343C5" w14:paraId="722B00AE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RDefault="00DE564E" w14:paraId="629BC1B7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HH Team</w:t>
    </w:r>
  </w:p>
  <w:p xmlns:wp14="http://schemas.microsoft.com/office/word/2010/wordml" w:rsidR="002343C5" w:rsidRDefault="002343C5" w14:paraId="42C6D796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6E1831B3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0525A35" w14:paraId="343F9D77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DE564E" w14:paraId="65CC3D3E" wp14:textId="77777777">
          <w:pPr>
            <w:rPr>
              <w:lang w:val="sr-Latn-CS"/>
            </w:rPr>
          </w:pPr>
          <w:r>
            <w:rPr>
              <w:lang w:val="sr-Latn-CS"/>
            </w:rPr>
            <w:t>Sportvision klon</w:t>
          </w:r>
        </w:p>
      </w:tc>
      <w:tc>
        <w:tcPr>
          <w:tcW w:w="2870" w:type="dxa"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0525A35" w14:paraId="14C342C4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2343C5" w14:paraId="5529B0F5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E564E">
            <w:rPr>
              <w:lang w:val="sr-Latn-CS"/>
            </w:rPr>
            <w:t>19.10.2022</w:t>
          </w:r>
          <w:r w:rsidRPr="006D0694" w:rsidR="006F61C6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00525A35" w14:paraId="134A7461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:rsidRPr="006D0694" w:rsidR="002343C5" w:rsidRDefault="00DE564E" w14:paraId="0A5897CF" wp14:textId="77777777">
          <w:pPr>
            <w:rPr>
              <w:lang w:val="sr-Latn-CS"/>
            </w:rPr>
          </w:pPr>
          <w:r>
            <w:rPr>
              <w:lang w:val="sr-Latn-CS"/>
            </w:rPr>
            <w:t>HH</w:t>
          </w:r>
          <w:r w:rsidRPr="006D0694" w:rsidR="006F61C6">
            <w:rPr>
              <w:lang w:val="sr-Latn-CS"/>
            </w:rPr>
            <w:t>-</w:t>
          </w:r>
          <w:r>
            <w:rPr>
              <w:lang w:val="sr-Latn-CS"/>
            </w:rPr>
            <w:t>Sportvision-klon</w:t>
          </w:r>
          <w:r w:rsidR="006D41CE">
            <w:rPr>
              <w:lang w:val="sr-Latn-CS"/>
            </w:rPr>
            <w:t>-</w:t>
          </w:r>
          <w:r w:rsidRPr="006D0694" w:rsidR="006F61C6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5BE93A62" wp14:textId="77777777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3C5" w:rsidRDefault="002343C5" w14:paraId="54E11D2A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49758296">
    <w:abstractNumId w:val="0"/>
  </w:num>
  <w:num w:numId="2" w16cid:durableId="1681932914">
    <w:abstractNumId w:val="1"/>
  </w:num>
  <w:num w:numId="3" w16cid:durableId="1686517643">
    <w:abstractNumId w:val="2"/>
  </w:num>
  <w:num w:numId="4" w16cid:durableId="243955659">
    <w:abstractNumId w:val="11"/>
  </w:num>
  <w:num w:numId="5" w16cid:durableId="1785878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6901455">
    <w:abstractNumId w:val="3"/>
  </w:num>
  <w:num w:numId="7" w16cid:durableId="1652952092">
    <w:abstractNumId w:val="7"/>
  </w:num>
  <w:num w:numId="8" w16cid:durableId="1323196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093199">
    <w:abstractNumId w:val="4"/>
  </w:num>
  <w:num w:numId="10" w16cid:durableId="91321136">
    <w:abstractNumId w:val="8"/>
  </w:num>
  <w:num w:numId="11" w16cid:durableId="1406494266">
    <w:abstractNumId w:val="10"/>
  </w:num>
  <w:num w:numId="12" w16cid:durableId="225336515">
    <w:abstractNumId w:val="9"/>
  </w:num>
  <w:num w:numId="13" w16cid:durableId="28534777">
    <w:abstractNumId w:val="5"/>
  </w:num>
  <w:num w:numId="14" w16cid:durableId="199494595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65938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4629F"/>
    <w:rsid w:val="006776CF"/>
    <w:rsid w:val="006D0694"/>
    <w:rsid w:val="006D41CE"/>
    <w:rsid w:val="006F61C6"/>
    <w:rsid w:val="00795E8C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40156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59FC"/>
    <w:rsid w:val="00C4723D"/>
    <w:rsid w:val="00C502CA"/>
    <w:rsid w:val="00C75DBE"/>
    <w:rsid w:val="00CC420E"/>
    <w:rsid w:val="00CD1B30"/>
    <w:rsid w:val="00CF694C"/>
    <w:rsid w:val="00D36260"/>
    <w:rsid w:val="00D97F08"/>
    <w:rsid w:val="00DE564E"/>
    <w:rsid w:val="00DF310B"/>
    <w:rsid w:val="00E464F7"/>
    <w:rsid w:val="00EA1072"/>
    <w:rsid w:val="00EB4996"/>
    <w:rsid w:val="00EC70CF"/>
    <w:rsid w:val="00EE4885"/>
    <w:rsid w:val="00F334DC"/>
    <w:rsid w:val="00F36918"/>
    <w:rsid w:val="00F54A7B"/>
    <w:rsid w:val="00F62203"/>
    <w:rsid w:val="00FD0ACA"/>
    <w:rsid w:val="528AF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141C23"/>
  <w15:chartTrackingRefBased/>
  <w15:docId w15:val="{019CFB2F-3A4C-4AED-8159-88C2794F4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link w:val="ZaglavljestraniceChar"/>
    <w:uiPriority w:val="99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character" w:styleId="ZaglavljestraniceChar" w:customStyle="1">
    <w:name w:val="Zaglavlje stranice Char"/>
    <w:link w:val="Zaglavljestranice"/>
    <w:uiPriority w:val="99"/>
    <w:rsid w:val="00DE564E"/>
    <w:rPr>
      <w:lang w:eastAsia="sr-Latn-C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natabel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footer" Target="footer4.xml" Id="R0e39d69365454b1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haris ss</lastModifiedBy>
  <revision>3</revision>
  <lastPrinted>1999-04-23T21:49:00.0000000Z</lastPrinted>
  <dcterms:created xsi:type="dcterms:W3CDTF">2022-11-05T20:53:00.0000000Z</dcterms:created>
  <dcterms:modified xsi:type="dcterms:W3CDTF">2022-11-05T20:55:20.3446364Z</dcterms:modified>
</coreProperties>
</file>