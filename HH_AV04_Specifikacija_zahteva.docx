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86598" w14:textId="57775D6C" w:rsidR="003372D3" w:rsidRPr="003372D3" w:rsidRDefault="38BFE5D7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38BFE5D7">
        <w:rPr>
          <w:lang w:val="sr-Latn-CS"/>
        </w:rPr>
        <w:t>Sportska oprema</w:t>
      </w:r>
    </w:p>
    <w:p w14:paraId="4AA46E2B" w14:textId="7EDE173F" w:rsidR="003372D3" w:rsidRPr="003372D3" w:rsidRDefault="38BFE5D7" w:rsidP="003372D3">
      <w:pPr>
        <w:pStyle w:val="Title"/>
        <w:jc w:val="right"/>
        <w:rPr>
          <w:lang w:val="sr-Latn-CS"/>
        </w:rPr>
      </w:pPr>
      <w:r w:rsidRPr="38BFE5D7">
        <w:rPr>
          <w:lang w:val="sr-Latn-CS"/>
        </w:rPr>
        <w:t>E-commerce Web sajt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38BFE5D7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F3D3B7E" w14:textId="77777777" w:rsidTr="38BFE5D7">
        <w:tc>
          <w:tcPr>
            <w:tcW w:w="2304" w:type="dxa"/>
          </w:tcPr>
          <w:p w14:paraId="7487B73F" w14:textId="507BF07A" w:rsidR="003372D3" w:rsidRPr="003372D3" w:rsidRDefault="38BFE5D7" w:rsidP="00206E1F">
            <w:pPr>
              <w:pStyle w:val="Tabletext"/>
              <w:rPr>
                <w:lang w:val="sr-Latn-CS"/>
              </w:rPr>
            </w:pPr>
            <w:r w:rsidRPr="38BFE5D7">
              <w:rPr>
                <w:lang w:val="sr-Latn-CS"/>
              </w:rPr>
              <w:t>10.11.2022.</w:t>
            </w:r>
          </w:p>
        </w:tc>
        <w:tc>
          <w:tcPr>
            <w:tcW w:w="1152" w:type="dxa"/>
          </w:tcPr>
          <w:p w14:paraId="5BD9F43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2F5AC35" w14:textId="3C48EE98" w:rsidR="003372D3" w:rsidRPr="003372D3" w:rsidRDefault="38BFE5D7" w:rsidP="003372D3">
            <w:pPr>
              <w:pStyle w:val="Tabletext"/>
              <w:rPr>
                <w:lang w:val="sr-Latn-CS"/>
              </w:rPr>
            </w:pPr>
            <w:r w:rsidRPr="38BFE5D7">
              <w:rPr>
                <w:lang w:val="sr-Latn-CS"/>
              </w:rPr>
              <w:t>Haris</w:t>
            </w:r>
          </w:p>
        </w:tc>
      </w:tr>
      <w:tr w:rsidR="003372D3" w:rsidRPr="003372D3" w14:paraId="4F50271D" w14:textId="77777777" w:rsidTr="38BFE5D7">
        <w:tc>
          <w:tcPr>
            <w:tcW w:w="2304" w:type="dxa"/>
          </w:tcPr>
          <w:p w14:paraId="578AC084" w14:textId="570BF3C7" w:rsidR="003372D3" w:rsidRPr="003372D3" w:rsidRDefault="38BFE5D7">
            <w:pPr>
              <w:pStyle w:val="Tabletext"/>
              <w:rPr>
                <w:lang w:val="sr-Latn-CS"/>
              </w:rPr>
            </w:pPr>
            <w:r w:rsidRPr="38BFE5D7">
              <w:rPr>
                <w:lang w:val="sr-Latn-CS"/>
              </w:rPr>
              <w:t>11.11.2022.</w:t>
            </w:r>
          </w:p>
        </w:tc>
        <w:tc>
          <w:tcPr>
            <w:tcW w:w="1152" w:type="dxa"/>
          </w:tcPr>
          <w:p w14:paraId="4B3AA50C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585985E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4D85E1D3" w14:textId="743458C5" w:rsidR="003372D3" w:rsidRPr="003372D3" w:rsidRDefault="38BFE5D7">
            <w:pPr>
              <w:pStyle w:val="Tabletext"/>
              <w:rPr>
                <w:lang w:val="sr-Latn-CS"/>
              </w:rPr>
            </w:pPr>
            <w:r w:rsidRPr="38BFE5D7">
              <w:rPr>
                <w:lang w:val="sr-Latn-CS"/>
              </w:rPr>
              <w:t>Haris</w:t>
            </w:r>
          </w:p>
        </w:tc>
      </w:tr>
      <w:tr w:rsidR="003372D3" w:rsidRPr="003372D3" w14:paraId="5DAB6C7B" w14:textId="77777777" w:rsidTr="38BFE5D7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38BFE5D7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B94D5A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76ED6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FEA1F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8AF4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1D053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EFFD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C0D53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23BC3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CB2EE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7C61F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EA38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C23B9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3F61A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BD6A8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0A23E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5EF62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3E8EB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544EC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334964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A32227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84400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52D1F8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08073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177CEF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FE7E78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F4864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5E99D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775E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51152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789A5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FAC8858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PeNcIL portala.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>Dokument se odnosi na PeNcIL portal koji će biti razvijen od strane SWETeam-a. PeNcIL predstavlja skraćenicu za Portal naučno-istraživačke laboratorije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>jedne naučno-istraživačke laboratorije.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46B8698D" w:rsidR="00DE518F" w:rsidRDefault="38BFE5D7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>
        <w:rPr>
          <w:lang w:val="sr-Latn-CS"/>
        </w:rPr>
        <w:t>Sportska oprema – Predlog projekta, HH-Sportska oprema-01, V1.0, 2007, HHTeam.</w:t>
      </w:r>
    </w:p>
    <w:p w14:paraId="1C8212EB" w14:textId="0E3DACEE" w:rsidR="00DE518F" w:rsidRPr="006F61C6" w:rsidRDefault="38BFE5D7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>
        <w:rPr>
          <w:lang w:val="sr-Latn-CS"/>
        </w:rPr>
        <w:t>Sportska oprema – Planirani raspored aktivnosti na projektu, V1.0, 2007, HHTeam.</w:t>
      </w:r>
    </w:p>
    <w:p w14:paraId="75C34030" w14:textId="35E46762" w:rsidR="00DE518F" w:rsidRDefault="38BFE5D7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>
        <w:rPr>
          <w:lang w:val="sr-Latn-CS"/>
        </w:rPr>
        <w:t>Sportska oprema – Plan realizacije projekta, V1.0, 2007, HHTeam.</w:t>
      </w:r>
    </w:p>
    <w:p w14:paraId="7FA830DF" w14:textId="79581777" w:rsidR="00397DD2" w:rsidRDefault="38BFE5D7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38BFE5D7">
        <w:rPr>
          <w:lang w:val="sr-Latn-CS"/>
        </w:rPr>
        <w:t>Sportska oprema – Vizija sistema, V1.0, 2007, HHTeam.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49E0D14" w14:textId="44B8D52B" w:rsidR="00397DD2" w:rsidRDefault="38BFE5D7" w:rsidP="0020422A">
      <w:pPr>
        <w:pStyle w:val="BodyText"/>
        <w:rPr>
          <w:lang w:val="sr-Latn-CS"/>
        </w:rPr>
      </w:pPr>
      <w:r w:rsidRPr="38BFE5D7">
        <w:rPr>
          <w:lang w:val="sr-Latn-CS"/>
        </w:rPr>
        <w:t>Osnovni UML dijagram koji prikazuje korisnike i slučajeve korišćenja Sportska oprema portala prikazan je na sledećoj slici:</w:t>
      </w:r>
    </w:p>
    <w:p w14:paraId="3DEEC669" w14:textId="1D0CCB8C" w:rsidR="0020422A" w:rsidRDefault="00BD29F4" w:rsidP="0020422A">
      <w:pPr>
        <w:pStyle w:val="BodyText"/>
      </w:pPr>
      <w:r>
        <w:rPr>
          <w:noProof/>
          <w:lang w:val="sr-Latn-RS" w:eastAsia="sr-Latn-RS"/>
        </w:rPr>
        <w:drawing>
          <wp:inline distT="0" distB="0" distL="0" distR="0" wp14:anchorId="32387443" wp14:editId="39332D8F">
            <wp:extent cx="5300312" cy="3571875"/>
            <wp:effectExtent l="0" t="0" r="0" b="0"/>
            <wp:docPr id="1224029990" name="Picture 122402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1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2C8" w14:textId="1218D515" w:rsidR="00962138" w:rsidRDefault="38BFE5D7" w:rsidP="006E5E1D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Slučajevi korišćenja </w:t>
      </w:r>
      <w:r w:rsidRPr="38BFE5D7">
        <w:rPr>
          <w:i/>
          <w:iCs/>
          <w:lang w:val="sr-Latn-CS"/>
        </w:rPr>
        <w:t xml:space="preserve">kupovina </w:t>
      </w:r>
      <w:r w:rsidRPr="38BFE5D7">
        <w:rPr>
          <w:lang w:val="sr-Latn-CS"/>
        </w:rPr>
        <w:t xml:space="preserve">i </w:t>
      </w:r>
      <w:r w:rsidRPr="38BFE5D7">
        <w:rPr>
          <w:i/>
          <w:iCs/>
          <w:lang w:val="sr-Latn-CS"/>
        </w:rPr>
        <w:t>ažuriranja podataka o sebi, brisanje i upravljanje porudžbinama</w:t>
      </w:r>
      <w:r w:rsidRPr="38BFE5D7">
        <w:rPr>
          <w:lang w:val="sr-Latn-CS"/>
        </w:rPr>
        <w:t xml:space="preserve"> obuhvataju složenije radnje koje se mogu razložiti dalje razložiti na pojedinačne slučajeve korišćenja.</w:t>
      </w:r>
    </w:p>
    <w:p w14:paraId="7B39E690" w14:textId="69222AE0" w:rsidR="006E5E1D" w:rsidRDefault="38BFE5D7" w:rsidP="006E5E1D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Detaljni UML dijagram za slučaj korišćenja </w:t>
      </w:r>
      <w:r w:rsidRPr="38BFE5D7">
        <w:rPr>
          <w:i/>
          <w:iCs/>
          <w:lang w:val="sr-Latn-CS"/>
        </w:rPr>
        <w:t xml:space="preserve">kupovina </w:t>
      </w:r>
      <w:r w:rsidRPr="38BFE5D7">
        <w:rPr>
          <w:lang w:val="sr-Latn-CS"/>
        </w:rPr>
        <w:t>je prikazan na sledećoj slici:</w:t>
      </w:r>
    </w:p>
    <w:p w14:paraId="3656B9AB" w14:textId="4AC45156" w:rsidR="00962138" w:rsidRDefault="009F4651" w:rsidP="004E4574">
      <w:pPr>
        <w:pStyle w:val="BodyText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68711ACB" wp14:editId="55EC0B4F">
            <wp:extent cx="5178056" cy="34474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36" cy="34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34EBAC0" w14:textId="7C62C9D4" w:rsidR="006E5E1D" w:rsidRDefault="38BFE5D7" w:rsidP="006E5E1D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Detaljni UML dijagram za slučaj korišćenja </w:t>
      </w:r>
      <w:r w:rsidRPr="38BFE5D7">
        <w:rPr>
          <w:i/>
          <w:iCs/>
          <w:lang w:val="sr-Latn-CS"/>
        </w:rPr>
        <w:t xml:space="preserve">upravljanje porudžbinama </w:t>
      </w:r>
      <w:r w:rsidRPr="38BFE5D7">
        <w:rPr>
          <w:lang w:val="sr-Latn-CS"/>
        </w:rPr>
        <w:t>je prikazan na sledećoj slici:</w:t>
      </w:r>
    </w:p>
    <w:p w14:paraId="45FB0818" w14:textId="3301519E" w:rsidR="006E5E1D" w:rsidRDefault="00BD29F4" w:rsidP="004E4574">
      <w:pPr>
        <w:pStyle w:val="BodyText"/>
      </w:pPr>
      <w:r>
        <w:rPr>
          <w:noProof/>
          <w:lang w:val="sr-Latn-RS" w:eastAsia="sr-Latn-RS"/>
        </w:rPr>
        <w:drawing>
          <wp:inline distT="0" distB="0" distL="0" distR="0" wp14:anchorId="16D27E6C" wp14:editId="19FB2C60">
            <wp:extent cx="5219700" cy="3495675"/>
            <wp:effectExtent l="0" t="0" r="0" b="0"/>
            <wp:docPr id="1288925191" name="Picture 128892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03E" w14:textId="748B31AB" w:rsidR="009458D3" w:rsidRDefault="38BFE5D7" w:rsidP="009458D3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Detaljni UML dijagram za slučaj korišćenja </w:t>
      </w:r>
      <w:r w:rsidRPr="38BFE5D7">
        <w:rPr>
          <w:i/>
          <w:iCs/>
          <w:lang w:val="sr-Latn-CS"/>
        </w:rPr>
        <w:t xml:space="preserve">praćenje profila kupaca </w:t>
      </w:r>
      <w:r w:rsidRPr="38BFE5D7">
        <w:rPr>
          <w:lang w:val="sr-Latn-CS"/>
        </w:rPr>
        <w:t>je prikazan na sledećoj slici:</w:t>
      </w:r>
    </w:p>
    <w:p w14:paraId="049F31CB" w14:textId="430C5EB3" w:rsidR="009458D3" w:rsidRDefault="00BD29F4" w:rsidP="004E4574">
      <w:pPr>
        <w:pStyle w:val="BodyText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24882380" wp14:editId="18345C55">
            <wp:extent cx="5210175" cy="2609850"/>
            <wp:effectExtent l="0" t="0" r="0" b="0"/>
            <wp:docPr id="1225088769" name="Picture 1225088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D5D" w14:textId="7E40493F" w:rsidR="38BFE5D7" w:rsidRDefault="38BFE5D7" w:rsidP="38BFE5D7">
      <w:pPr>
        <w:pStyle w:val="BodyText"/>
      </w:pPr>
    </w:p>
    <w:p w14:paraId="53DAC06E" w14:textId="3D0BD0C5" w:rsidR="38BFE5D7" w:rsidRDefault="38BFE5D7" w:rsidP="38BFE5D7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Detaljni UML dijagram za slučaj korišćenja </w:t>
      </w:r>
      <w:r w:rsidRPr="38BFE5D7">
        <w:rPr>
          <w:i/>
          <w:iCs/>
          <w:lang w:val="sr-Latn-CS"/>
        </w:rPr>
        <w:t xml:space="preserve">praćenje svojih porudžbina </w:t>
      </w:r>
      <w:r w:rsidRPr="38BFE5D7">
        <w:rPr>
          <w:lang w:val="sr-Latn-CS"/>
        </w:rPr>
        <w:t>je prikazan na sledećoj slici:</w:t>
      </w:r>
    </w:p>
    <w:p w14:paraId="663433AF" w14:textId="4B6CD0E1" w:rsidR="38BFE5D7" w:rsidRDefault="38BFE5D7" w:rsidP="38BFE5D7">
      <w:pPr>
        <w:pStyle w:val="BodyText"/>
        <w:rPr>
          <w:lang w:val="sr-Latn-CS"/>
        </w:rPr>
      </w:pPr>
    </w:p>
    <w:p w14:paraId="70421BFA" w14:textId="3F4A8D67" w:rsidR="38BFE5D7" w:rsidRDefault="38BFE5D7" w:rsidP="38BFE5D7">
      <w:pPr>
        <w:pStyle w:val="BodyText"/>
      </w:pPr>
      <w:r>
        <w:rPr>
          <w:noProof/>
          <w:lang w:val="sr-Latn-RS" w:eastAsia="sr-Latn-RS"/>
        </w:rPr>
        <w:drawing>
          <wp:inline distT="0" distB="0" distL="0" distR="0" wp14:anchorId="5778D51F" wp14:editId="4751F401">
            <wp:extent cx="5057775" cy="2990850"/>
            <wp:effectExtent l="0" t="0" r="0" b="0"/>
            <wp:docPr id="1202229844" name="Picture 120222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79E" w14:textId="2FF4E5D1" w:rsidR="38BFE5D7" w:rsidRDefault="38BFE5D7" w:rsidP="38BFE5D7">
      <w:pPr>
        <w:pStyle w:val="BodyText"/>
      </w:pPr>
    </w:p>
    <w:p w14:paraId="03FB0033" w14:textId="36908B9D" w:rsidR="38BFE5D7" w:rsidRDefault="38BFE5D7" w:rsidP="38BFE5D7">
      <w:pPr>
        <w:pStyle w:val="BodyText"/>
      </w:pPr>
    </w:p>
    <w:p w14:paraId="5FB9C149" w14:textId="5FDFDD85" w:rsidR="38BFE5D7" w:rsidRDefault="38BFE5D7" w:rsidP="38BFE5D7">
      <w:pPr>
        <w:pStyle w:val="BodyText"/>
      </w:pP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601AF485" w14:textId="34D96003" w:rsidR="0020422A" w:rsidRDefault="38BFE5D7" w:rsidP="004E4574">
      <w:pPr>
        <w:pStyle w:val="BodyText"/>
        <w:rPr>
          <w:lang w:val="sr-Latn-CS"/>
        </w:rPr>
      </w:pPr>
      <w:r w:rsidRPr="38BFE5D7">
        <w:rPr>
          <w:lang w:val="sr-Latn-CS"/>
        </w:rPr>
        <w:t>Identifikovani su sledeći profili korisnika portala Sportska oprema:</w:t>
      </w:r>
    </w:p>
    <w:p w14:paraId="231D62BA" w14:textId="52440381" w:rsidR="006E5E1D" w:rsidRPr="003372D3" w:rsidRDefault="38BFE5D7" w:rsidP="006E5E1D">
      <w:pPr>
        <w:pStyle w:val="Heading2"/>
        <w:rPr>
          <w:lang w:val="sr-Latn-CS"/>
        </w:rPr>
      </w:pPr>
      <w:r w:rsidRPr="38BFE5D7">
        <w:rPr>
          <w:lang w:val="sr-Latn-CS"/>
        </w:rPr>
        <w:lastRenderedPageBreak/>
        <w:t>Kupac</w:t>
      </w:r>
    </w:p>
    <w:p w14:paraId="3F1032F3" w14:textId="12A765FF" w:rsidR="38BFE5D7" w:rsidRDefault="38BFE5D7" w:rsidP="38BFE5D7">
      <w:pPr>
        <w:pStyle w:val="BodyText"/>
        <w:rPr>
          <w:lang w:val="sr-Latn-CS"/>
        </w:rPr>
      </w:pPr>
      <w:r w:rsidRPr="38BFE5D7">
        <w:rPr>
          <w:lang w:val="sr-Latn-CS"/>
        </w:rPr>
        <w:t>Kupac je osnovni profil korisnika, ali i najbitniji, jer je sam sajt namenjen za kupovinu. Svaki kupac moraa se pre svega registrovati, pomoću korisničkog imena, lozinke i ličnih podataka kao što su adresa, mesto, poštanski broj, broj telefona. Prijavljeni kupac ima mogućnost kupovine sa sajta, kao i pregleda svojih porudžbina. On takođe, nakon registracije može menjati svoje lične podatke i sliku na profil...</w:t>
      </w:r>
    </w:p>
    <w:p w14:paraId="591C5414" w14:textId="5BA15360" w:rsidR="006E5E1D" w:rsidRPr="003372D3" w:rsidRDefault="38BFE5D7" w:rsidP="006E5E1D">
      <w:pPr>
        <w:pStyle w:val="Heading2"/>
        <w:rPr>
          <w:lang w:val="sr-Latn-CS"/>
        </w:rPr>
      </w:pPr>
      <w:r w:rsidRPr="38BFE5D7">
        <w:rPr>
          <w:lang w:val="sr-Latn-CS"/>
        </w:rPr>
        <w:t>Administrator</w:t>
      </w:r>
    </w:p>
    <w:p w14:paraId="66FDEF33" w14:textId="4AB38E2A" w:rsidR="0020422A" w:rsidRDefault="38BFE5D7" w:rsidP="006E5E1D">
      <w:pPr>
        <w:pStyle w:val="BodyText"/>
        <w:rPr>
          <w:lang w:val="sr-Latn-CS"/>
        </w:rPr>
      </w:pPr>
      <w:r w:rsidRPr="38BFE5D7">
        <w:rPr>
          <w:lang w:val="sr-Latn-CS"/>
        </w:rPr>
        <w:t>Administrator je drugi profil korisnika i njegov zadatak je da vodi računa o svemu. Preciznije rečeno, zadaci administratora su pračenje svih porudžbina sa sajta, odobravanja ili otkazivanje istih kao i uvid u sve profile kupaca i brisanje istih ako ima potrebe. On takođe treba da obavesti kupca o svakom problemu koji se pojavi oko određene porudžbine. Pored toga, administrator treba da obavlja ažuriranje podataka o svim proizvodima.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14:paraId="406C49FF" w14:textId="6EBE7213" w:rsidR="00786068" w:rsidRPr="003372D3" w:rsidRDefault="38BFE5D7" w:rsidP="00786068">
      <w:pPr>
        <w:pStyle w:val="Heading2"/>
        <w:rPr>
          <w:lang w:val="sr-Latn-CS"/>
        </w:rPr>
      </w:pPr>
      <w:r w:rsidRPr="38BFE5D7">
        <w:rPr>
          <w:lang w:val="sr-Latn-CS"/>
        </w:rPr>
        <w:t>Registracija</w:t>
      </w:r>
    </w:p>
    <w:p w14:paraId="2AE8D395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368A1EC8" w14:textId="3BFFEEE0" w:rsidR="000366F2" w:rsidRDefault="38BFE5D7" w:rsidP="00EB10DF">
      <w:pPr>
        <w:pStyle w:val="BodyText"/>
        <w:rPr>
          <w:lang w:val="sr-Latn-CS"/>
        </w:rPr>
      </w:pPr>
      <w:r w:rsidRPr="38BFE5D7">
        <w:rPr>
          <w:lang w:val="sr-Latn-CS"/>
        </w:rPr>
        <w:t>Kupac unosi svoje podatke. Unošenjem korisničkog imena, e-mail adrese, lozinke, adrese, broja telefona, kupac kreira svoj lični nalog</w:t>
      </w:r>
    </w:p>
    <w:p w14:paraId="406FE46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751FD8B9" w14:textId="61FC7FBA" w:rsidR="000366F2" w:rsidRDefault="38BFE5D7" w:rsidP="00EB10DF">
      <w:pPr>
        <w:pStyle w:val="BodyText"/>
        <w:rPr>
          <w:lang w:val="sr-Latn-CS"/>
        </w:rPr>
      </w:pPr>
      <w:r w:rsidRPr="38BFE5D7">
        <w:rPr>
          <w:lang w:val="sr-Latn-CS"/>
        </w:rPr>
        <w:t>Kupac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5DF0016" w14:textId="04A9FF01" w:rsidR="000366F2" w:rsidRDefault="38BFE5D7" w:rsidP="00EB10DF">
      <w:pPr>
        <w:pStyle w:val="BodyText"/>
        <w:rPr>
          <w:lang w:val="sr-Latn-CS"/>
        </w:rPr>
      </w:pPr>
      <w:r w:rsidRPr="38BFE5D7">
        <w:rPr>
          <w:lang w:val="sr-Latn-CS"/>
        </w:rPr>
        <w:t>E-mail adresa mora biti jedinstvena, kao i korisničko ime.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25ADFCF4" w14:textId="33700C2E" w:rsidR="000366F2" w:rsidRDefault="38BFE5D7" w:rsidP="00946092">
      <w:pPr>
        <w:pStyle w:val="BodyText"/>
        <w:numPr>
          <w:ilvl w:val="0"/>
          <w:numId w:val="4"/>
        </w:numPr>
        <w:rPr>
          <w:lang w:val="sr-Latn-CS"/>
        </w:rPr>
      </w:pPr>
      <w:r w:rsidRPr="38BFE5D7">
        <w:rPr>
          <w:lang w:val="sr-Latn-CS"/>
        </w:rPr>
        <w:t>Kupac unosi navedene lične podatke i pokreće čuvane istih.</w:t>
      </w:r>
    </w:p>
    <w:p w14:paraId="54C5481B" w14:textId="28BF9187" w:rsidR="00946092" w:rsidRDefault="38BFE5D7" w:rsidP="00946092">
      <w:pPr>
        <w:pStyle w:val="BodyText"/>
        <w:numPr>
          <w:ilvl w:val="0"/>
          <w:numId w:val="4"/>
        </w:numPr>
        <w:rPr>
          <w:lang w:val="sr-Latn-CS"/>
        </w:rPr>
      </w:pPr>
      <w:r w:rsidRPr="38BFE5D7">
        <w:rPr>
          <w:lang w:val="sr-Latn-CS"/>
        </w:rPr>
        <w:t>Tekuća stranica ga prebacuje na početnu stranicu sajta ukoliko je registracija bila uspešna.</w:t>
      </w:r>
    </w:p>
    <w:p w14:paraId="69C223F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09F9677B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57BD02F" w14:textId="1DC8B27E" w:rsidR="000366F2" w:rsidRDefault="38BFE5D7" w:rsidP="00EB10DF">
      <w:pPr>
        <w:pStyle w:val="BodyText"/>
        <w:rPr>
          <w:lang w:val="sr-Latn-CS"/>
        </w:rPr>
      </w:pPr>
      <w:r w:rsidRPr="38BFE5D7">
        <w:rPr>
          <w:lang w:val="sr-Latn-CS"/>
        </w:rPr>
        <w:t>Kreiran je novi profil kupca.</w:t>
      </w:r>
    </w:p>
    <w:p w14:paraId="76453CEB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B3D4F80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75298E08" w14:textId="06EF25CD" w:rsidR="00786068" w:rsidRPr="003372D3" w:rsidRDefault="38BFE5D7" w:rsidP="00786068">
      <w:pPr>
        <w:pStyle w:val="Heading2"/>
        <w:rPr>
          <w:lang w:val="sr-Latn-CS"/>
        </w:rPr>
      </w:pPr>
      <w:bookmarkStart w:id="7" w:name="_Toc163018898"/>
      <w:r w:rsidRPr="38BFE5D7">
        <w:rPr>
          <w:lang w:val="sr-Latn-CS"/>
        </w:rPr>
        <w:t>Pregled svih proizvoda</w:t>
      </w:r>
      <w:bookmarkEnd w:id="7"/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96796F" w14:textId="4E5BFC02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Administrator na svojoj stranici ima prikaz tabele sa informacijama o svim proizvodima.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69DB4AC" w14:textId="4DA703FA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Administrator.</w:t>
      </w:r>
    </w:p>
    <w:p w14:paraId="0CAA60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C52B8C" w14:textId="103C4642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Korisnik mora biti prijavljen kao admin.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7D3795" w14:textId="485C3180" w:rsidR="007E0B43" w:rsidRDefault="38BFE5D7" w:rsidP="00D270AF">
      <w:pPr>
        <w:pStyle w:val="BodyText"/>
        <w:numPr>
          <w:ilvl w:val="0"/>
          <w:numId w:val="5"/>
        </w:numPr>
        <w:rPr>
          <w:lang w:val="sr-Latn-CS"/>
        </w:rPr>
      </w:pPr>
      <w:r w:rsidRPr="38BFE5D7">
        <w:rPr>
          <w:lang w:val="sr-Latn-CS"/>
        </w:rPr>
        <w:t>Administrator sa bilo koje stranice bira opciju koja prikazuje njegov profil.</w:t>
      </w:r>
    </w:p>
    <w:p w14:paraId="40D0FFD9" w14:textId="684BC7A0" w:rsidR="00D270AF" w:rsidRDefault="38BFE5D7" w:rsidP="00D270AF">
      <w:pPr>
        <w:pStyle w:val="BodyText"/>
        <w:numPr>
          <w:ilvl w:val="0"/>
          <w:numId w:val="5"/>
        </w:numPr>
        <w:rPr>
          <w:lang w:val="sr-Latn-CS"/>
        </w:rPr>
      </w:pPr>
      <w:r w:rsidRPr="38BFE5D7">
        <w:rPr>
          <w:lang w:val="sr-Latn-CS"/>
        </w:rPr>
        <w:lastRenderedPageBreak/>
        <w:t>Prikazuje se stranica sa podacima o administratoru.</w:t>
      </w:r>
    </w:p>
    <w:p w14:paraId="29BB8A7C" w14:textId="205A4904" w:rsidR="38BFE5D7" w:rsidRDefault="38BFE5D7" w:rsidP="38BFE5D7">
      <w:pPr>
        <w:pStyle w:val="BodyText"/>
        <w:numPr>
          <w:ilvl w:val="0"/>
          <w:numId w:val="5"/>
        </w:numPr>
        <w:rPr>
          <w:lang w:val="sr-Latn-CS"/>
        </w:rPr>
      </w:pPr>
      <w:r w:rsidRPr="38BFE5D7">
        <w:rPr>
          <w:lang w:val="sr-Latn-CS"/>
        </w:rPr>
        <w:t>Prikazuje se lista proizvoda i njihovim informacijama.</w:t>
      </w:r>
    </w:p>
    <w:p w14:paraId="06F85E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C9A5A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B1023C" w14:textId="79E741E1" w:rsidR="007E0B43" w:rsidRDefault="38BFE5D7" w:rsidP="00D270AF">
      <w:pPr>
        <w:pStyle w:val="BodyText"/>
        <w:rPr>
          <w:lang w:val="sr-Latn-CS"/>
        </w:rPr>
      </w:pPr>
      <w:r w:rsidRPr="38BFE5D7">
        <w:rPr>
          <w:lang w:val="sr-Latn-CS"/>
        </w:rPr>
        <w:t>Prikazana je tabela sa proizvodima.</w:t>
      </w:r>
    </w:p>
    <w:p w14:paraId="6F3CBC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AF8F60D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51D5E37F" w14:textId="1E09A76D" w:rsidR="00786068" w:rsidRPr="003372D3" w:rsidRDefault="38BFE5D7" w:rsidP="00786068">
      <w:pPr>
        <w:pStyle w:val="Heading2"/>
        <w:rPr>
          <w:lang w:val="sr-Latn-CS"/>
        </w:rPr>
      </w:pPr>
      <w:bookmarkStart w:id="8" w:name="_Toc163018899"/>
      <w:r w:rsidRPr="38BFE5D7">
        <w:rPr>
          <w:lang w:val="sr-Latn-CS"/>
        </w:rPr>
        <w:t>Pregled artikala</w:t>
      </w:r>
      <w:bookmarkEnd w:id="8"/>
    </w:p>
    <w:p w14:paraId="2EB199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482BAB" w14:textId="61B8E81D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Prikaz stranice gde se nalaze artikli.</w:t>
      </w:r>
    </w:p>
    <w:p w14:paraId="34EB80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F99C1B7" w14:textId="18338279" w:rsidR="007E0B43" w:rsidRDefault="38BFE5D7" w:rsidP="38BFE5D7">
      <w:pPr>
        <w:pStyle w:val="BodyText"/>
        <w:ind w:left="0"/>
        <w:rPr>
          <w:lang w:val="sr-Latn-CS"/>
        </w:rPr>
      </w:pPr>
      <w:r w:rsidRPr="38BFE5D7">
        <w:rPr>
          <w:lang w:val="sr-Latn-CS"/>
        </w:rPr>
        <w:t xml:space="preserve">               Kupac, Administrator.</w:t>
      </w:r>
    </w:p>
    <w:p w14:paraId="255EDE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5E01DA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0771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774E3FF" w14:textId="7F6524FE" w:rsidR="007E0B43" w:rsidRDefault="38BFE5D7" w:rsidP="003A60C6">
      <w:pPr>
        <w:pStyle w:val="BodyText"/>
        <w:numPr>
          <w:ilvl w:val="0"/>
          <w:numId w:val="6"/>
        </w:numPr>
        <w:rPr>
          <w:lang w:val="sr-Latn-CS"/>
        </w:rPr>
      </w:pPr>
      <w:r w:rsidRPr="38BFE5D7">
        <w:rPr>
          <w:lang w:val="sr-Latn-CS"/>
        </w:rPr>
        <w:t>Korisnik ima pregled svih artikala</w:t>
      </w:r>
    </w:p>
    <w:p w14:paraId="20F49272" w14:textId="03D28124" w:rsidR="003A60C6" w:rsidRDefault="38BFE5D7" w:rsidP="003A60C6">
      <w:pPr>
        <w:pStyle w:val="BodyText"/>
        <w:numPr>
          <w:ilvl w:val="0"/>
          <w:numId w:val="6"/>
        </w:numPr>
        <w:rPr>
          <w:lang w:val="sr-Latn-CS"/>
        </w:rPr>
      </w:pPr>
      <w:r w:rsidRPr="38BFE5D7">
        <w:rPr>
          <w:lang w:val="sr-Latn-CS"/>
        </w:rPr>
        <w:t>U mogućnosti je da željeni proizvod doda direktno u korpu sa ove stranice.</w:t>
      </w:r>
    </w:p>
    <w:p w14:paraId="37362A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A00129D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A4FB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24F340" w14:textId="2CED44AB" w:rsidR="007E0B43" w:rsidRDefault="38BFE5D7" w:rsidP="003A60C6">
      <w:pPr>
        <w:pStyle w:val="BodyText"/>
        <w:rPr>
          <w:lang w:val="sr-Latn-CS"/>
        </w:rPr>
      </w:pPr>
      <w:r w:rsidRPr="38BFE5D7">
        <w:rPr>
          <w:lang w:val="sr-Latn-CS"/>
        </w:rPr>
        <w:t xml:space="preserve">Tekuća stranica je početna stranica sajta </w:t>
      </w:r>
    </w:p>
    <w:p w14:paraId="27DAAA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C7DA2F3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40D2F4F2" w14:textId="28B055FA" w:rsidR="00786068" w:rsidRPr="003372D3" w:rsidRDefault="38BFE5D7" w:rsidP="00786068">
      <w:pPr>
        <w:pStyle w:val="Heading2"/>
        <w:rPr>
          <w:lang w:val="sr-Latn-CS"/>
        </w:rPr>
      </w:pPr>
      <w:r w:rsidRPr="38BFE5D7">
        <w:rPr>
          <w:lang w:val="sr-Latn-CS"/>
        </w:rPr>
        <w:t>Detaljan opis artikala</w:t>
      </w:r>
    </w:p>
    <w:p w14:paraId="08F5DD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A73377" w14:textId="033B2C5E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Prikaz stranice sa više informacija o određenom artiklu.</w:t>
      </w:r>
    </w:p>
    <w:p w14:paraId="0CD542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A16116" w14:textId="476D338E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Kupac, Administrator.</w:t>
      </w:r>
    </w:p>
    <w:p w14:paraId="3D5159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8C463A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14:paraId="3F80E9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0488E9" w14:textId="1579ADCE" w:rsidR="007E0B43" w:rsidRDefault="38BFE5D7" w:rsidP="0025395B">
      <w:pPr>
        <w:pStyle w:val="BodyText"/>
        <w:numPr>
          <w:ilvl w:val="0"/>
          <w:numId w:val="7"/>
        </w:numPr>
        <w:rPr>
          <w:lang w:val="sr-Latn-CS"/>
        </w:rPr>
      </w:pPr>
      <w:r w:rsidRPr="38BFE5D7">
        <w:rPr>
          <w:lang w:val="sr-Latn-CS"/>
        </w:rPr>
        <w:t>Klikom na željeni proizvod, kupcu se otvara stranica sa opširnijim opisom o tom proizvodu.</w:t>
      </w:r>
    </w:p>
    <w:p w14:paraId="2FE6FDF0" w14:textId="2DC8BB50" w:rsidR="0025395B" w:rsidRDefault="38BFE5D7" w:rsidP="0025395B">
      <w:pPr>
        <w:pStyle w:val="BodyText"/>
        <w:numPr>
          <w:ilvl w:val="0"/>
          <w:numId w:val="7"/>
        </w:numPr>
        <w:rPr>
          <w:lang w:val="sr-Latn-CS"/>
        </w:rPr>
      </w:pPr>
      <w:r w:rsidRPr="38BFE5D7">
        <w:rPr>
          <w:lang w:val="sr-Latn-CS"/>
        </w:rPr>
        <w:t>Kupac je u mogućnosti da doda proizvod u korpu sa ove stranice, ili da se vrati nazad..</w:t>
      </w:r>
    </w:p>
    <w:p w14:paraId="02C5EB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2D620B3C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FC88AE2" w14:textId="38FA28FF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Tekuća stranica je stranica sa podacima o  odabranom artiklu</w:t>
      </w:r>
    </w:p>
    <w:p w14:paraId="789EF5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FEAD401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C79FEFE" w14:textId="152D05C5" w:rsidR="00786068" w:rsidRPr="003372D3" w:rsidRDefault="38BFE5D7" w:rsidP="00786068">
      <w:pPr>
        <w:pStyle w:val="Heading2"/>
        <w:rPr>
          <w:lang w:val="sr-Latn-CS"/>
        </w:rPr>
      </w:pPr>
      <w:r w:rsidRPr="38BFE5D7">
        <w:rPr>
          <w:lang w:val="sr-Latn-CS"/>
        </w:rPr>
        <w:t>Uabcivanje u korpu</w:t>
      </w:r>
    </w:p>
    <w:p w14:paraId="5B5730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5308585" w14:textId="37910617" w:rsidR="007E0B43" w:rsidRDefault="38BFE5D7" w:rsidP="00E55045">
      <w:pPr>
        <w:pStyle w:val="BodyText"/>
        <w:rPr>
          <w:lang w:val="sr-Latn-CS"/>
        </w:rPr>
      </w:pPr>
      <w:r w:rsidRPr="38BFE5D7">
        <w:rPr>
          <w:lang w:val="sr-Latn-CS"/>
        </w:rPr>
        <w:t>Prikaz stranice sa informacijama o korpi kupca.</w:t>
      </w:r>
    </w:p>
    <w:p w14:paraId="37D6166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BE3A770" w14:textId="6BA50386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Kupac.</w:t>
      </w:r>
    </w:p>
    <w:p w14:paraId="657F09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BCEFA6" w14:textId="0298300D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Trenutno je prikazana stranica sa sadržajem korpe kupca.</w:t>
      </w:r>
    </w:p>
    <w:p w14:paraId="343025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B9138B" w14:textId="439F8B7E" w:rsidR="007E0B43" w:rsidRDefault="38BFE5D7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38BFE5D7">
        <w:rPr>
          <w:lang w:val="sr-Latn-CS"/>
        </w:rPr>
        <w:t>Kupac sa stranicama na kojima je prikazana lista proizvoda ili sa stranice detaljnog opisa, ubacuje odabrani proizvod u korpu.</w:t>
      </w:r>
    </w:p>
    <w:p w14:paraId="291C6BEB" w14:textId="3B26365E" w:rsidR="00373231" w:rsidRDefault="38BFE5D7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38BFE5D7">
        <w:rPr>
          <w:lang w:val="sr-Latn-CS"/>
        </w:rPr>
        <w:t>Prikazuje se stranica sa informacijama o korpi, gde kupac ima mogućnost promene količine svakog proizvoda iz korpe, kao i njegovo uklanjanje, i brisanje celog sadržaja iz korpe.</w:t>
      </w:r>
    </w:p>
    <w:p w14:paraId="45ED4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3D1E624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D322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C4EBBD" w14:textId="37ABA736" w:rsidR="007E0B43" w:rsidRDefault="38BFE5D7" w:rsidP="00B40836">
      <w:pPr>
        <w:pStyle w:val="BodyText"/>
        <w:rPr>
          <w:lang w:val="sr-Latn-CS"/>
        </w:rPr>
      </w:pPr>
      <w:r w:rsidRPr="38BFE5D7">
        <w:rPr>
          <w:lang w:val="sr-Latn-CS"/>
        </w:rPr>
        <w:t>Tekuća stranica je stranica sa informacijama o sadržaju korpe kupca.</w:t>
      </w:r>
    </w:p>
    <w:p w14:paraId="5DFF9D9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9A437B7" w14:textId="77777777" w:rsidR="007E0B43" w:rsidRDefault="38BFE5D7" w:rsidP="007E0B43">
      <w:pPr>
        <w:pStyle w:val="BodyText"/>
        <w:rPr>
          <w:lang w:val="sr-Latn-CS"/>
        </w:rPr>
      </w:pPr>
      <w:r w:rsidRPr="38BFE5D7">
        <w:rPr>
          <w:highlight w:val="yellow"/>
          <w:lang w:val="sr-Latn-CS"/>
        </w:rPr>
        <w:t>...</w:t>
      </w:r>
    </w:p>
    <w:p w14:paraId="4BFF7BCC" w14:textId="77777777" w:rsidR="00786068" w:rsidRPr="003372D3" w:rsidRDefault="38BFE5D7" w:rsidP="003D60F1">
      <w:pPr>
        <w:pStyle w:val="Heading2"/>
        <w:rPr>
          <w:lang w:val="sr-Latn-CS"/>
        </w:rPr>
      </w:pPr>
      <w:bookmarkStart w:id="9" w:name="_Toc163018906"/>
      <w:r w:rsidRPr="38BFE5D7">
        <w:rPr>
          <w:lang w:val="sr-Latn-CS"/>
        </w:rPr>
        <w:t>Prijavljivanje</w:t>
      </w:r>
      <w:bookmarkEnd w:id="9"/>
    </w:p>
    <w:p w14:paraId="7B6316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21CBE9" w14:textId="3E7F6A4E" w:rsidR="007E0B43" w:rsidRDefault="38BFE5D7" w:rsidP="00CF2AB8">
      <w:pPr>
        <w:pStyle w:val="BodyText"/>
        <w:rPr>
          <w:lang w:val="sr-Latn-CS"/>
        </w:rPr>
      </w:pPr>
      <w:r w:rsidRPr="38BFE5D7">
        <w:rPr>
          <w:lang w:val="sr-Latn-CS"/>
        </w:rPr>
        <w:t>Prijavljivanje korisnika na sajt u cilju pristupa specifičnih funkcija..</w:t>
      </w:r>
    </w:p>
    <w:p w14:paraId="1B8B42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77B204" w14:textId="0DDB4D53" w:rsidR="007E0B43" w:rsidRDefault="38BFE5D7" w:rsidP="007E0B43">
      <w:pPr>
        <w:pStyle w:val="BodyText"/>
        <w:rPr>
          <w:lang w:val="sr-Latn-CS"/>
        </w:rPr>
      </w:pPr>
      <w:r w:rsidRPr="38BFE5D7">
        <w:rPr>
          <w:lang w:val="sr-Latn-CS"/>
        </w:rPr>
        <w:t>Kupac, Administrator.</w:t>
      </w:r>
    </w:p>
    <w:p w14:paraId="5A240E1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F14BD7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38D45C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EEC6E1" w14:textId="1687A9BB" w:rsidR="00CF2AB8" w:rsidRPr="00CF2AB8" w:rsidRDefault="38BFE5D7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38BFE5D7">
        <w:rPr>
          <w:lang w:val="sr-Latn-CS"/>
        </w:rPr>
        <w:t>Korisnik bira opciju prijavljivanje sa bilo koje stranice sajta.</w:t>
      </w:r>
    </w:p>
    <w:p w14:paraId="6FF96622" w14:textId="77777777" w:rsidR="00CF2AB8" w:rsidRPr="00CF2AB8" w:rsidRDefault="00CF2AB8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4D0D3A1" w14:textId="14B28441" w:rsidR="00CF2AB8" w:rsidRPr="00CF2AB8" w:rsidRDefault="38BFE5D7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38BFE5D7">
        <w:rPr>
          <w:lang w:val="sr-Latn-CS"/>
        </w:rPr>
        <w:t xml:space="preserve">Korisnik unosi email i lozinku, te nakon toga aktivira komandu </w:t>
      </w:r>
      <w:r w:rsidRPr="38BFE5D7">
        <w:rPr>
          <w:i/>
          <w:iCs/>
          <w:lang w:val="sr-Latn-CS"/>
        </w:rPr>
        <w:t>Prijavi se</w:t>
      </w:r>
      <w:r w:rsidRPr="38BFE5D7">
        <w:rPr>
          <w:lang w:val="sr-Latn-CS"/>
        </w:rPr>
        <w:t>.</w:t>
      </w:r>
    </w:p>
    <w:p w14:paraId="635BF3E0" w14:textId="291113C9" w:rsidR="00CF2AB8" w:rsidRPr="00CF2AB8" w:rsidRDefault="38BFE5D7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38BFE5D7">
        <w:rPr>
          <w:lang w:val="sr-Latn-CS"/>
        </w:rPr>
        <w:t>Uneti podaci se proveravaju [izuzetak: pogrešno korisničko ime i/ili lozinka].</w:t>
      </w:r>
    </w:p>
    <w:p w14:paraId="6B0ED444" w14:textId="42C0D05F" w:rsidR="007E0B43" w:rsidRPr="00CF2AB8" w:rsidRDefault="38BFE5D7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38BFE5D7">
        <w:rPr>
          <w:lang w:val="sr-Latn-CS"/>
        </w:rPr>
        <w:lastRenderedPageBreak/>
        <w:t>Osvežava se polazna stranica.</w:t>
      </w:r>
    </w:p>
    <w:p w14:paraId="60425C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45DBBB1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6D82B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FABB17" w14:textId="77777777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14:paraId="2A826DB9" w14:textId="77777777" w:rsidR="007E0B43" w:rsidRPr="007E0B43" w:rsidRDefault="5964F3E3" w:rsidP="002C12A7">
      <w:pPr>
        <w:pStyle w:val="BodyText"/>
        <w:keepNext/>
        <w:rPr>
          <w:b/>
          <w:bCs/>
          <w:lang w:val="sr-Latn-CS"/>
        </w:rPr>
      </w:pPr>
      <w:r w:rsidRPr="5964F3E3">
        <w:rPr>
          <w:b/>
          <w:bCs/>
          <w:lang w:val="sr-Latn-CS"/>
        </w:rPr>
        <w:t>Dijagram sekvence:</w:t>
      </w:r>
    </w:p>
    <w:p w14:paraId="53128261" w14:textId="73A8DC79" w:rsidR="007E0B43" w:rsidRDefault="00BD29F4" w:rsidP="5964F3E3">
      <w:pPr>
        <w:pStyle w:val="BodyText"/>
        <w:jc w:val="both"/>
      </w:pPr>
      <w:r>
        <w:rPr>
          <w:noProof/>
          <w:lang w:val="sr-Latn-RS" w:eastAsia="sr-Latn-RS"/>
        </w:rPr>
        <w:drawing>
          <wp:inline distT="0" distB="0" distL="0" distR="0" wp14:anchorId="3313DFE3" wp14:editId="6E567656">
            <wp:extent cx="5457825" cy="3133725"/>
            <wp:effectExtent l="0" t="0" r="0" b="0"/>
            <wp:docPr id="1135324170" name="Picture 113532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D6D" w14:textId="73DA2B05" w:rsidR="00786068" w:rsidRPr="003372D3" w:rsidRDefault="5964F3E3" w:rsidP="007061AB">
      <w:pPr>
        <w:pStyle w:val="Heading2"/>
        <w:rPr>
          <w:lang w:val="sr-Latn-CS"/>
        </w:rPr>
      </w:pPr>
      <w:bookmarkStart w:id="10" w:name="_Toc163018907"/>
      <w:r w:rsidRPr="5964F3E3">
        <w:rPr>
          <w:lang w:val="sr-Latn-CS"/>
        </w:rPr>
        <w:t>Ažuriranje podataka o sebi</w:t>
      </w:r>
      <w:bookmarkEnd w:id="10"/>
    </w:p>
    <w:p w14:paraId="160EF9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1AD05D5" w14:textId="7F0D5BCB" w:rsidR="009D5ECD" w:rsidRPr="009D5ECD" w:rsidRDefault="5964F3E3" w:rsidP="009D5ECD">
      <w:pPr>
        <w:pStyle w:val="BodyText"/>
        <w:rPr>
          <w:lang w:val="sr-Latn-CS"/>
        </w:rPr>
      </w:pPr>
      <w:r w:rsidRPr="5964F3E3">
        <w:rPr>
          <w:lang w:val="sr-Latn-CS"/>
        </w:rPr>
        <w:t>Ažuriranje podataka o sebi od strane prijavljenog kupca</w:t>
      </w:r>
    </w:p>
    <w:p w14:paraId="14F9D54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243A93" w14:textId="1A1FA759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Kupac.</w:t>
      </w:r>
    </w:p>
    <w:p w14:paraId="480510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F2A003" w14:textId="7FE668AF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Korisnik je prijavljen na sajt.</w:t>
      </w:r>
    </w:p>
    <w:p w14:paraId="6D2B3D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E544C63" w14:textId="7A64AD74" w:rsidR="009D5ECD" w:rsidRPr="009D5ECD" w:rsidRDefault="5964F3E3" w:rsidP="009F61E4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Korisnik bira opciju za prikaz podataka o svom profilu.</w:t>
      </w:r>
    </w:p>
    <w:p w14:paraId="272C9689" w14:textId="4F78AD8C" w:rsidR="009D5ECD" w:rsidRPr="009D5ECD" w:rsidRDefault="5964F3E3" w:rsidP="009D5ECD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Prikazuje se stranica sa profilom korisnika.</w:t>
      </w:r>
    </w:p>
    <w:p w14:paraId="2863C3DF" w14:textId="0704F435" w:rsidR="009D5ECD" w:rsidRPr="009D5ECD" w:rsidRDefault="5964F3E3" w:rsidP="009F61E4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Prikazuje se popunjena forma sa podacima o njemu.</w:t>
      </w:r>
    </w:p>
    <w:p w14:paraId="421E5F71" w14:textId="5F35D6ED" w:rsidR="009D5ECD" w:rsidRPr="009D5ECD" w:rsidRDefault="5964F3E3" w:rsidP="009D5ECD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 xml:space="preserve">Korisnik menja željene podatke iz forme i na kraju aktivira komandu </w:t>
      </w:r>
      <w:r w:rsidRPr="5964F3E3">
        <w:rPr>
          <w:i/>
          <w:iCs/>
          <w:lang w:val="sr-Latn-CS"/>
        </w:rPr>
        <w:t>Sačuvaj</w:t>
      </w:r>
      <w:r w:rsidRPr="5964F3E3">
        <w:rPr>
          <w:lang w:val="sr-Latn-CS"/>
        </w:rPr>
        <w:t>.</w:t>
      </w:r>
    </w:p>
    <w:p w14:paraId="40DFE479" w14:textId="77777777" w:rsidR="009D5ECD" w:rsidRPr="009D5ECD" w:rsidRDefault="5964F3E3" w:rsidP="001E5849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Vrši se provera podataka [izuzetak: podaci o članu nisu validni].</w:t>
      </w:r>
    </w:p>
    <w:p w14:paraId="37F3BFA5" w14:textId="77777777" w:rsidR="009D5ECD" w:rsidRPr="009D5ECD" w:rsidRDefault="5964F3E3" w:rsidP="009D5ECD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Vrši se ažuriranje podataka u bazi podataka.</w:t>
      </w:r>
    </w:p>
    <w:p w14:paraId="227C3ABD" w14:textId="6110D150" w:rsidR="5964F3E3" w:rsidRDefault="5964F3E3" w:rsidP="5964F3E3">
      <w:pPr>
        <w:pStyle w:val="BodyText"/>
        <w:numPr>
          <w:ilvl w:val="0"/>
          <w:numId w:val="13"/>
        </w:numPr>
        <w:rPr>
          <w:lang w:val="sr-Latn-CS"/>
        </w:rPr>
      </w:pPr>
      <w:r w:rsidRPr="5964F3E3">
        <w:rPr>
          <w:lang w:val="sr-Latn-CS"/>
        </w:rPr>
        <w:t>Prikazuje se poruka da li su promene uspele.</w:t>
      </w:r>
    </w:p>
    <w:p w14:paraId="05456A97" w14:textId="3EBF14D9" w:rsidR="007E0B43" w:rsidRDefault="5964F3E3" w:rsidP="5964F3E3">
      <w:pPr>
        <w:pStyle w:val="BodyText"/>
        <w:rPr>
          <w:lang w:val="sr-Latn-CS"/>
        </w:rPr>
      </w:pPr>
      <w:r w:rsidRPr="5964F3E3">
        <w:rPr>
          <w:lang w:val="sr-Latn-CS"/>
        </w:rPr>
        <w:lastRenderedPageBreak/>
        <w:t>.</w:t>
      </w:r>
    </w:p>
    <w:p w14:paraId="7CF5F2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717BCED" w14:textId="4D3B32C9" w:rsidR="007E0B43" w:rsidRPr="009F61E4" w:rsidRDefault="5964F3E3" w:rsidP="001E5849">
      <w:pPr>
        <w:pStyle w:val="BodyText"/>
        <w:rPr>
          <w:lang w:val="sr-Latn-CS"/>
        </w:rPr>
      </w:pPr>
      <w:r w:rsidRPr="5964F3E3">
        <w:rPr>
          <w:lang w:val="sr-Latn-CS"/>
        </w:rPr>
        <w:t>[</w:t>
      </w:r>
      <w:r w:rsidRPr="5964F3E3">
        <w:rPr>
          <w:i/>
          <w:iCs/>
          <w:lang w:val="sr-Latn-CS"/>
        </w:rPr>
        <w:t>Podaci o članu nisu validni</w:t>
      </w:r>
      <w:r w:rsidRPr="5964F3E3">
        <w:rPr>
          <w:lang w:val="sr-Latn-CS"/>
        </w:rPr>
        <w:t>] Prikazuje se obaveštenje na formi sa podacima o korisniku.</w:t>
      </w:r>
    </w:p>
    <w:p w14:paraId="5E160D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1B08518" w14:textId="23F8EC3F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Podaci o korisniku su izmenjeni.</w:t>
      </w:r>
    </w:p>
    <w:p w14:paraId="6307B8CB" w14:textId="77777777" w:rsidR="007E0B43" w:rsidRPr="007E0B43" w:rsidRDefault="5964F3E3" w:rsidP="002C12A7">
      <w:pPr>
        <w:pStyle w:val="BodyText"/>
        <w:keepNext/>
        <w:rPr>
          <w:b/>
          <w:bCs/>
          <w:lang w:val="sr-Latn-CS"/>
        </w:rPr>
      </w:pPr>
      <w:r w:rsidRPr="5964F3E3">
        <w:rPr>
          <w:b/>
          <w:bCs/>
          <w:lang w:val="sr-Latn-CS"/>
        </w:rPr>
        <w:t>Dijagram sekvence:</w:t>
      </w:r>
    </w:p>
    <w:p w14:paraId="62486C05" w14:textId="520A5C12" w:rsidR="007E0B43" w:rsidRDefault="00BD29F4" w:rsidP="009F61E4">
      <w:pPr>
        <w:pStyle w:val="BodyText"/>
      </w:pPr>
      <w:r>
        <w:rPr>
          <w:noProof/>
          <w:lang w:val="sr-Latn-RS" w:eastAsia="sr-Latn-RS"/>
        </w:rPr>
        <w:drawing>
          <wp:inline distT="0" distB="0" distL="0" distR="0" wp14:anchorId="61DF654E" wp14:editId="65FA7366">
            <wp:extent cx="5705475" cy="3714750"/>
            <wp:effectExtent l="0" t="0" r="0" b="0"/>
            <wp:docPr id="1449466175" name="Picture 1449466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EE1" w14:textId="2955186F" w:rsidR="00786068" w:rsidRPr="003372D3" w:rsidRDefault="5964F3E3" w:rsidP="00786068">
      <w:pPr>
        <w:pStyle w:val="Heading2"/>
        <w:rPr>
          <w:lang w:val="sr-Latn-CS"/>
        </w:rPr>
      </w:pPr>
      <w:r w:rsidRPr="5964F3E3">
        <w:rPr>
          <w:lang w:val="sr-Latn-CS"/>
        </w:rPr>
        <w:t>Pregled svih porudžbina</w:t>
      </w:r>
    </w:p>
    <w:p w14:paraId="0F0365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D9913F" w14:textId="1BB4D27D" w:rsidR="007E0B43" w:rsidRDefault="5964F3E3" w:rsidP="00F31591">
      <w:pPr>
        <w:pStyle w:val="BodyText"/>
        <w:rPr>
          <w:lang w:val="sr-Latn-CS"/>
        </w:rPr>
      </w:pPr>
      <w:r w:rsidRPr="5964F3E3">
        <w:rPr>
          <w:lang w:val="sr-Latn-CS"/>
        </w:rPr>
        <w:t>Administratorov uvid u sve porudžbine sa sajta.</w:t>
      </w:r>
    </w:p>
    <w:p w14:paraId="31EDC5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B3DE8" w14:textId="255F2B73" w:rsidR="007E0B43" w:rsidRDefault="5964F3E3" w:rsidP="007C4972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472983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ED7260" w14:textId="77777777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2698E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A356756" w14:textId="122467B6" w:rsidR="007E0B43" w:rsidRDefault="5964F3E3" w:rsidP="00D77D96">
      <w:pPr>
        <w:pStyle w:val="BodyText"/>
        <w:numPr>
          <w:ilvl w:val="0"/>
          <w:numId w:val="21"/>
        </w:numPr>
        <w:rPr>
          <w:lang w:val="sr-Latn-CS"/>
        </w:rPr>
      </w:pPr>
      <w:r w:rsidRPr="5964F3E3">
        <w:rPr>
          <w:lang w:val="sr-Latn-CS"/>
        </w:rPr>
        <w:t>Administrator sa bilo koje stranice bria opciju koja prikazuje njegov profil.</w:t>
      </w:r>
    </w:p>
    <w:p w14:paraId="28796B17" w14:textId="37DC319A" w:rsidR="00D77D96" w:rsidRDefault="5964F3E3" w:rsidP="00D77D96">
      <w:pPr>
        <w:pStyle w:val="BodyText"/>
        <w:numPr>
          <w:ilvl w:val="0"/>
          <w:numId w:val="21"/>
        </w:numPr>
        <w:rPr>
          <w:lang w:val="sr-Latn-CS"/>
        </w:rPr>
      </w:pPr>
      <w:r w:rsidRPr="5964F3E3">
        <w:rPr>
          <w:lang w:val="sr-Latn-CS"/>
        </w:rPr>
        <w:t>Prikazuje se stranica sa podacima o administratoru</w:t>
      </w:r>
    </w:p>
    <w:p w14:paraId="76C8A365" w14:textId="1CBF0CA3" w:rsidR="00D77D96" w:rsidRDefault="5964F3E3" w:rsidP="00D77D96">
      <w:pPr>
        <w:pStyle w:val="BodyText"/>
        <w:numPr>
          <w:ilvl w:val="0"/>
          <w:numId w:val="21"/>
        </w:numPr>
        <w:rPr>
          <w:lang w:val="sr-Latn-CS"/>
        </w:rPr>
      </w:pPr>
      <w:r w:rsidRPr="5964F3E3">
        <w:rPr>
          <w:lang w:val="sr-Latn-CS"/>
        </w:rPr>
        <w:t>Prikazuje se lista porudžbina i njihovim statusima</w:t>
      </w:r>
    </w:p>
    <w:p w14:paraId="643743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84D254A" w14:textId="6F9E8F84" w:rsidR="007E0B43" w:rsidRPr="005B4961" w:rsidRDefault="5964F3E3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14:paraId="3AB829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DB28087" w14:textId="67D189CE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Prikazana je lista svih porudžbina.</w:t>
      </w:r>
    </w:p>
    <w:p w14:paraId="7C1211F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B6C9F14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0748C9" w14:textId="7DB448D5" w:rsidR="006C2F57" w:rsidRPr="003372D3" w:rsidRDefault="5964F3E3" w:rsidP="006C2F57">
      <w:pPr>
        <w:pStyle w:val="Heading2"/>
        <w:rPr>
          <w:lang w:val="sr-Latn-CS"/>
        </w:rPr>
      </w:pPr>
      <w:r w:rsidRPr="5964F3E3">
        <w:rPr>
          <w:lang w:val="sr-Latn-CS"/>
        </w:rPr>
        <w:t>Odobravanje porudžbina</w:t>
      </w:r>
    </w:p>
    <w:p w14:paraId="1AACBA2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6FC12E1" w14:textId="03761B36" w:rsidR="006C2F57" w:rsidRDefault="5964F3E3" w:rsidP="006C2F57">
      <w:pPr>
        <w:pStyle w:val="BodyText"/>
        <w:rPr>
          <w:lang w:val="sr-Latn-CS"/>
        </w:rPr>
      </w:pPr>
      <w:r w:rsidRPr="5964F3E3">
        <w:rPr>
          <w:lang w:val="sr-Latn-CS"/>
        </w:rPr>
        <w:t>Nakon uvida u sve porudžbine, administrator odobrava porudžbine.</w:t>
      </w:r>
    </w:p>
    <w:p w14:paraId="28F732E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1CC1398" w14:textId="4B275238" w:rsidR="006C2F57" w:rsidRDefault="5964F3E3" w:rsidP="006C2F57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440A543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97E51A" w14:textId="77777777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E8F09C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FDA2E1B" w14:textId="7E593273" w:rsidR="006C2F57" w:rsidRDefault="5964F3E3" w:rsidP="004526F1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Administrator sa bilo koje stranice bira opciju koja prikazuje njegov profil.</w:t>
      </w:r>
    </w:p>
    <w:p w14:paraId="0DE551C0" w14:textId="46ACAAEE" w:rsidR="006C2F57" w:rsidRDefault="5964F3E3" w:rsidP="006C2F57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Prikazuje se stranica sa podacima o administratoru.</w:t>
      </w:r>
    </w:p>
    <w:p w14:paraId="33A19C58" w14:textId="29173270" w:rsidR="006C2F57" w:rsidRDefault="5964F3E3" w:rsidP="004526F1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Prikazuje se lista porudžbina i njihovim statusima.</w:t>
      </w:r>
    </w:p>
    <w:p w14:paraId="321228EC" w14:textId="0C637EFF" w:rsidR="006C2F57" w:rsidRDefault="5964F3E3" w:rsidP="004526F1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Administrator bira porudžbinu koju želi da odobri po njenom jedinstvenom identifikatoru.</w:t>
      </w:r>
    </w:p>
    <w:p w14:paraId="21310F4E" w14:textId="1F0775E3" w:rsidR="006C2F57" w:rsidRDefault="5964F3E3" w:rsidP="004526F1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Čuva se promena koju je izvršio, i ažurira se stanje porudžbine u bazi.</w:t>
      </w:r>
    </w:p>
    <w:p w14:paraId="7D04DCDF" w14:textId="485C1D14" w:rsidR="006C2F57" w:rsidRDefault="5964F3E3" w:rsidP="004526F1">
      <w:pPr>
        <w:pStyle w:val="BodyText"/>
        <w:numPr>
          <w:ilvl w:val="0"/>
          <w:numId w:val="22"/>
        </w:numPr>
        <w:rPr>
          <w:lang w:val="sr-Latn-CS"/>
        </w:rPr>
      </w:pPr>
      <w:r w:rsidRPr="5964F3E3">
        <w:rPr>
          <w:lang w:val="sr-Latn-CS"/>
        </w:rPr>
        <w:t>Prikazuje se poruka da li su promene uspele.</w:t>
      </w:r>
    </w:p>
    <w:p w14:paraId="11E1373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B6C5312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3E4F2BC2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6411782" w14:textId="705B0957" w:rsidR="006C2F57" w:rsidRDefault="5964F3E3" w:rsidP="004526F1">
      <w:pPr>
        <w:pStyle w:val="BodyText"/>
        <w:rPr>
          <w:lang w:val="sr-Latn-CS"/>
        </w:rPr>
      </w:pPr>
      <w:r w:rsidRPr="5964F3E3">
        <w:rPr>
          <w:lang w:val="sr-Latn-CS"/>
        </w:rPr>
        <w:t>Izabrana porudžbina je odobrena.</w:t>
      </w:r>
    </w:p>
    <w:p w14:paraId="336BF45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FC47A12" w14:textId="77777777" w:rsidR="006C2F57" w:rsidRDefault="006C2F57" w:rsidP="006C2F5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E392850" w14:textId="3B561FAF" w:rsidR="00786068" w:rsidRPr="003372D3" w:rsidRDefault="5964F3E3" w:rsidP="00786068">
      <w:pPr>
        <w:pStyle w:val="Heading2"/>
        <w:rPr>
          <w:lang w:val="sr-Latn-CS"/>
        </w:rPr>
      </w:pPr>
      <w:r w:rsidRPr="5964F3E3">
        <w:rPr>
          <w:lang w:val="sr-Latn-CS"/>
        </w:rPr>
        <w:t>Otkazivanje porudžbine</w:t>
      </w:r>
    </w:p>
    <w:p w14:paraId="323B8882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481E89" w14:textId="74AE2995" w:rsidR="007E0B43" w:rsidRDefault="5964F3E3" w:rsidP="005C333A">
      <w:pPr>
        <w:pStyle w:val="BodyText"/>
        <w:rPr>
          <w:lang w:val="sr-Latn-CS"/>
        </w:rPr>
      </w:pPr>
      <w:r w:rsidRPr="5964F3E3">
        <w:rPr>
          <w:lang w:val="sr-Latn-CS"/>
        </w:rPr>
        <w:t>Nakon uvida u sve porudžbine, administrator otkazuje porudžbine iz određenih razloga.</w:t>
      </w:r>
    </w:p>
    <w:p w14:paraId="7AAAE60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A9AA1E" w14:textId="6BAE0829" w:rsidR="007E0B43" w:rsidRDefault="5964F3E3" w:rsidP="007C4972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74CCBB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A93997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804AE9C" w14:textId="77777777" w:rsidR="007E0B43" w:rsidRPr="007E0B43" w:rsidRDefault="5964F3E3" w:rsidP="002C12A7">
      <w:pPr>
        <w:pStyle w:val="BodyText"/>
        <w:keepNext/>
        <w:rPr>
          <w:b/>
          <w:bCs/>
          <w:lang w:val="sr-Latn-CS"/>
        </w:rPr>
      </w:pPr>
      <w:r w:rsidRPr="5964F3E3">
        <w:rPr>
          <w:b/>
          <w:bCs/>
          <w:lang w:val="sr-Latn-CS"/>
        </w:rPr>
        <w:t>Osnovni tok:</w:t>
      </w:r>
    </w:p>
    <w:p w14:paraId="761C5FE8" w14:textId="0594A9A0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t>Administrator sa bilo koje stranice bira opciju koja prikazuje njegov profil.</w:t>
      </w:r>
    </w:p>
    <w:p w14:paraId="3AAB8D7C" w14:textId="46ACAAEE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t>Prikazuje se stranica sa podacima o administratoru.</w:t>
      </w:r>
    </w:p>
    <w:p w14:paraId="1558E46F" w14:textId="29173270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t>Prikazuje se lista porudžbina i njihovim statusima.</w:t>
      </w:r>
    </w:p>
    <w:p w14:paraId="5A0E3CC6" w14:textId="5361875D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lastRenderedPageBreak/>
        <w:t>Administrator bira porudžbinu koju želi da otkaže po njenom jedinstvenom identifikatoru.</w:t>
      </w:r>
    </w:p>
    <w:p w14:paraId="0A627D73" w14:textId="1F0775E3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t>Čuva se promena koju je izvršio, i ažurira se stanje porudžbine u bazi.</w:t>
      </w:r>
    </w:p>
    <w:p w14:paraId="4FC491D7" w14:textId="78747487" w:rsidR="5964F3E3" w:rsidRDefault="5964F3E3" w:rsidP="5964F3E3">
      <w:pPr>
        <w:pStyle w:val="BodyText"/>
        <w:numPr>
          <w:ilvl w:val="0"/>
          <w:numId w:val="14"/>
        </w:numPr>
        <w:rPr>
          <w:lang w:val="sr-Latn-CS"/>
        </w:rPr>
      </w:pPr>
      <w:r w:rsidRPr="5964F3E3">
        <w:rPr>
          <w:lang w:val="sr-Latn-CS"/>
        </w:rPr>
        <w:t>Prikazuje se poruka da li su promene uspele.</w:t>
      </w:r>
    </w:p>
    <w:p w14:paraId="7F29CCEC" w14:textId="0B8136E2" w:rsidR="007E0B43" w:rsidRDefault="007E0B43" w:rsidP="5964F3E3">
      <w:pPr>
        <w:pStyle w:val="BodyText"/>
        <w:ind w:left="0"/>
        <w:rPr>
          <w:lang w:val="sr-Latn-CS"/>
        </w:rPr>
      </w:pPr>
    </w:p>
    <w:p w14:paraId="721445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2D81F1D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C631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07FFBED" w14:textId="71F91DEB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Izabrana porudžbina je otkazana.</w:t>
      </w:r>
    </w:p>
    <w:p w14:paraId="19B7D8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B9DA7E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568AE5D" w14:textId="59D7607D" w:rsidR="00786068" w:rsidRPr="003372D3" w:rsidRDefault="5964F3E3" w:rsidP="00786068">
      <w:pPr>
        <w:pStyle w:val="Heading2"/>
        <w:rPr>
          <w:lang w:val="sr-Latn-CS"/>
        </w:rPr>
      </w:pPr>
      <w:r w:rsidRPr="5964F3E3">
        <w:rPr>
          <w:lang w:val="sr-Latn-CS"/>
        </w:rPr>
        <w:t>Pregled svih kupaca</w:t>
      </w:r>
    </w:p>
    <w:p w14:paraId="4EB516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B985F73" w14:textId="512C14D8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Uvid u status profila svih kupaca sajta.</w:t>
      </w:r>
    </w:p>
    <w:p w14:paraId="60A81C3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D679FF3" w14:textId="2ED1DB00" w:rsidR="007E0B43" w:rsidRDefault="5964F3E3" w:rsidP="007C4972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07A9B9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9A3438" w14:textId="77777777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7BDC2B3" w14:textId="77777777" w:rsidR="007E0B43" w:rsidRPr="007E0B43" w:rsidRDefault="5964F3E3" w:rsidP="002C12A7">
      <w:pPr>
        <w:pStyle w:val="BodyText"/>
        <w:keepNext/>
        <w:rPr>
          <w:b/>
          <w:bCs/>
          <w:lang w:val="sr-Latn-CS"/>
        </w:rPr>
      </w:pPr>
      <w:r w:rsidRPr="5964F3E3">
        <w:rPr>
          <w:b/>
          <w:bCs/>
          <w:lang w:val="sr-Latn-CS"/>
        </w:rPr>
        <w:t>Osnovni tok:</w:t>
      </w:r>
    </w:p>
    <w:p w14:paraId="453344FC" w14:textId="13316B0A" w:rsidR="5964F3E3" w:rsidRDefault="5964F3E3" w:rsidP="5964F3E3">
      <w:pPr>
        <w:pStyle w:val="BodyText"/>
        <w:numPr>
          <w:ilvl w:val="0"/>
          <w:numId w:val="15"/>
        </w:numPr>
        <w:rPr>
          <w:lang w:val="sr-Latn-CS"/>
        </w:rPr>
      </w:pPr>
      <w:r w:rsidRPr="5964F3E3">
        <w:rPr>
          <w:lang w:val="sr-Latn-CS"/>
        </w:rPr>
        <w:t>Administrator sa bilo koje stranice bira opciju koja prikazuje njegov profil.</w:t>
      </w:r>
    </w:p>
    <w:p w14:paraId="201CBC1A" w14:textId="1A7BF476" w:rsidR="5964F3E3" w:rsidRDefault="5964F3E3" w:rsidP="5964F3E3">
      <w:pPr>
        <w:pStyle w:val="BodyText"/>
        <w:numPr>
          <w:ilvl w:val="0"/>
          <w:numId w:val="15"/>
        </w:numPr>
        <w:rPr>
          <w:lang w:val="sr-Latn-CS"/>
        </w:rPr>
      </w:pPr>
      <w:r w:rsidRPr="5964F3E3">
        <w:rPr>
          <w:lang w:val="sr-Latn-CS"/>
        </w:rPr>
        <w:t>Prikazuje se stranica sa profilom administratoru.</w:t>
      </w:r>
    </w:p>
    <w:p w14:paraId="449260CD" w14:textId="7D8BB8B4" w:rsidR="00080F92" w:rsidRDefault="5964F3E3" w:rsidP="00080F92">
      <w:pPr>
        <w:pStyle w:val="BodyText"/>
        <w:numPr>
          <w:ilvl w:val="0"/>
          <w:numId w:val="15"/>
        </w:numPr>
        <w:rPr>
          <w:lang w:val="sr-Latn-CS"/>
        </w:rPr>
      </w:pPr>
      <w:r w:rsidRPr="5964F3E3">
        <w:rPr>
          <w:lang w:val="sr-Latn-CS"/>
        </w:rPr>
        <w:t>Prikazuje se lista profila kupaca sa njihovim informacijama</w:t>
      </w:r>
    </w:p>
    <w:p w14:paraId="5C30B2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A1B1176" w14:textId="77777777"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proofErr w:type="spellStart"/>
      <w:r w:rsidRPr="006D2FE2">
        <w:rPr>
          <w:i/>
          <w:iCs/>
        </w:rPr>
        <w:t>Korisni</w:t>
      </w:r>
      <w:proofErr w:type="spellEnd"/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782790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DF2F30" w14:textId="79915BD3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Prikazane su informacije</w:t>
      </w:r>
    </w:p>
    <w:p w14:paraId="4FE235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564879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94A60F9" w14:textId="7F783856" w:rsidR="00786068" w:rsidRPr="003372D3" w:rsidRDefault="5964F3E3" w:rsidP="00786068">
      <w:pPr>
        <w:pStyle w:val="Heading2"/>
        <w:rPr>
          <w:lang w:val="sr-Latn-CS"/>
        </w:rPr>
      </w:pPr>
      <w:bookmarkStart w:id="11" w:name="_Toc163018912"/>
      <w:r w:rsidRPr="5964F3E3">
        <w:rPr>
          <w:lang w:val="sr-Latn-CS"/>
        </w:rPr>
        <w:t>Brisanje profila kupaca</w:t>
      </w:r>
      <w:bookmarkEnd w:id="11"/>
    </w:p>
    <w:p w14:paraId="74C05AE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C93C34" w14:textId="48CD0445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Brisanje korisničkog naloga i podataka za postojećeg kupca.</w:t>
      </w:r>
    </w:p>
    <w:p w14:paraId="221FEF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F4E47F" w14:textId="1F18F95B" w:rsidR="007E0B43" w:rsidRDefault="5964F3E3" w:rsidP="007C4972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35FDA4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B2B3D8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6A76AD5" w14:textId="77777777" w:rsidR="007E0B43" w:rsidRPr="007E0B43" w:rsidRDefault="5964F3E3" w:rsidP="002C12A7">
      <w:pPr>
        <w:pStyle w:val="BodyText"/>
        <w:keepNext/>
        <w:rPr>
          <w:b/>
          <w:bCs/>
          <w:lang w:val="sr-Latn-CS"/>
        </w:rPr>
      </w:pPr>
      <w:r w:rsidRPr="5964F3E3">
        <w:rPr>
          <w:b/>
          <w:bCs/>
          <w:lang w:val="sr-Latn-CS"/>
        </w:rPr>
        <w:lastRenderedPageBreak/>
        <w:t>Osnovni tok:</w:t>
      </w:r>
    </w:p>
    <w:p w14:paraId="41A3BA01" w14:textId="3D1DF849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Administrator sa bilo koje stranice bira opciju koja prikazuje njegov profil.</w:t>
      </w:r>
    </w:p>
    <w:p w14:paraId="7F95D86D" w14:textId="46ACAAEE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Prikazuje se stranica sa podacima o administratoru.</w:t>
      </w:r>
    </w:p>
    <w:p w14:paraId="48C51244" w14:textId="3A8943A3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Prikazuje se lista profila kupaca sa njihovim informacijama.</w:t>
      </w:r>
    </w:p>
    <w:p w14:paraId="65B63393" w14:textId="41809E2E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Administrator bira profil koji želi da obriše po njenom jedinstvenom identifikatoru.</w:t>
      </w:r>
    </w:p>
    <w:p w14:paraId="3B87CCED" w14:textId="1F0775E3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Čuva se promena koju je izvršio, i ažurira se stanje porudžbine u bazi.</w:t>
      </w:r>
    </w:p>
    <w:p w14:paraId="404494D9" w14:textId="66DFE0A4" w:rsidR="5964F3E3" w:rsidRDefault="5964F3E3" w:rsidP="5964F3E3">
      <w:pPr>
        <w:pStyle w:val="BodyText"/>
        <w:numPr>
          <w:ilvl w:val="0"/>
          <w:numId w:val="16"/>
        </w:numPr>
        <w:rPr>
          <w:lang w:val="sr-Latn-CS"/>
        </w:rPr>
      </w:pPr>
      <w:r w:rsidRPr="5964F3E3">
        <w:rPr>
          <w:lang w:val="sr-Latn-CS"/>
        </w:rPr>
        <w:t>Prikazuje se poruka da li su promene uspele.</w:t>
      </w:r>
    </w:p>
    <w:p w14:paraId="71496B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D422661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9BEBB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360DB73" w14:textId="7FAFA548" w:rsidR="007E0B43" w:rsidRDefault="5964F3E3" w:rsidP="005E1391">
      <w:pPr>
        <w:pStyle w:val="BodyText"/>
        <w:rPr>
          <w:lang w:val="sr-Latn-CS"/>
        </w:rPr>
      </w:pPr>
      <w:r w:rsidRPr="5964F3E3">
        <w:rPr>
          <w:lang w:val="sr-Latn-CS"/>
        </w:rPr>
        <w:t>Korisnički nalog i podaci za izabranog kupca su obrisani.</w:t>
      </w:r>
    </w:p>
    <w:p w14:paraId="2FBD63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8800DDB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1A87431" w14:textId="08BEB6B2" w:rsidR="00786068" w:rsidRPr="003372D3" w:rsidRDefault="5964F3E3" w:rsidP="00786068">
      <w:pPr>
        <w:pStyle w:val="Heading2"/>
        <w:rPr>
          <w:lang w:val="sr-Latn-CS"/>
        </w:rPr>
      </w:pPr>
      <w:r w:rsidRPr="5964F3E3">
        <w:rPr>
          <w:lang w:val="sr-Latn-CS"/>
        </w:rPr>
        <w:t>Kontaktiranje kupaca</w:t>
      </w:r>
    </w:p>
    <w:p w14:paraId="770AFF3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8ED8BC9" w14:textId="316EB5E2" w:rsidR="00225B05" w:rsidRDefault="5964F3E3" w:rsidP="00225B05">
      <w:pPr>
        <w:pStyle w:val="BodyText"/>
        <w:rPr>
          <w:lang w:val="sr-Latn-CS"/>
        </w:rPr>
      </w:pPr>
      <w:r w:rsidRPr="5964F3E3">
        <w:rPr>
          <w:lang w:val="sr-Latn-CS"/>
        </w:rPr>
        <w:t>Administrator kontaktira kupca u slučaju nekog problema ili obavešstenja.</w:t>
      </w:r>
    </w:p>
    <w:p w14:paraId="180BC6F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71EF92" w14:textId="6C089DB8" w:rsidR="00225B05" w:rsidRDefault="5964F3E3" w:rsidP="00225B05">
      <w:pPr>
        <w:pStyle w:val="BodyText"/>
        <w:rPr>
          <w:lang w:val="sr-Latn-CS"/>
        </w:rPr>
      </w:pPr>
      <w:r w:rsidRPr="5964F3E3">
        <w:rPr>
          <w:lang w:val="sr-Latn-CS"/>
        </w:rPr>
        <w:t>Administrator.</w:t>
      </w:r>
    </w:p>
    <w:p w14:paraId="185FE26C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22B319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C0EC2F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B82866B" w14:textId="5BF7B3A1" w:rsidR="00225B05" w:rsidRDefault="5964F3E3" w:rsidP="00225B05">
      <w:pPr>
        <w:pStyle w:val="BodyText"/>
        <w:numPr>
          <w:ilvl w:val="0"/>
          <w:numId w:val="17"/>
        </w:numPr>
        <w:rPr>
          <w:lang w:val="sr-Latn-CS"/>
        </w:rPr>
      </w:pPr>
      <w:r w:rsidRPr="5964F3E3">
        <w:rPr>
          <w:lang w:val="sr-Latn-CS"/>
        </w:rPr>
        <w:t>Administrator sa bilo koje stranice bira opciju koja prikazuje njegov profil.</w:t>
      </w:r>
    </w:p>
    <w:p w14:paraId="7B70B75F" w14:textId="3CCD7461" w:rsidR="00225B05" w:rsidRDefault="5964F3E3" w:rsidP="00225B05">
      <w:pPr>
        <w:pStyle w:val="BodyText"/>
        <w:numPr>
          <w:ilvl w:val="0"/>
          <w:numId w:val="17"/>
        </w:numPr>
        <w:rPr>
          <w:lang w:val="sr-Latn-CS"/>
        </w:rPr>
      </w:pPr>
      <w:r w:rsidRPr="5964F3E3">
        <w:rPr>
          <w:lang w:val="sr-Latn-CS"/>
        </w:rPr>
        <w:t>Prikazuje se stranica sa profilom administratora.</w:t>
      </w:r>
    </w:p>
    <w:p w14:paraId="4AD6A946" w14:textId="29073666" w:rsidR="00225B05" w:rsidRDefault="5964F3E3" w:rsidP="00AD0F0E">
      <w:pPr>
        <w:pStyle w:val="BodyText"/>
        <w:numPr>
          <w:ilvl w:val="0"/>
          <w:numId w:val="17"/>
        </w:numPr>
        <w:rPr>
          <w:lang w:val="sr-Latn-CS"/>
        </w:rPr>
      </w:pPr>
      <w:r w:rsidRPr="5964F3E3">
        <w:rPr>
          <w:lang w:val="sr-Latn-CS"/>
        </w:rPr>
        <w:t>Na profilu Administratora postoji dugme za slanje e-maila kupcima.</w:t>
      </w:r>
    </w:p>
    <w:p w14:paraId="3E3301EB" w14:textId="0CA30F54" w:rsidR="00225B05" w:rsidRDefault="5964F3E3" w:rsidP="00AD0F0E">
      <w:pPr>
        <w:pStyle w:val="BodyText"/>
        <w:numPr>
          <w:ilvl w:val="0"/>
          <w:numId w:val="17"/>
        </w:numPr>
        <w:rPr>
          <w:lang w:val="sr-Latn-CS"/>
        </w:rPr>
      </w:pPr>
      <w:r w:rsidRPr="5964F3E3">
        <w:rPr>
          <w:lang w:val="sr-Latn-CS"/>
        </w:rPr>
        <w:t>Administrator unosi e-mail adresu i stavlja poruku za kupca</w:t>
      </w:r>
    </w:p>
    <w:p w14:paraId="5402E819" w14:textId="45A0EB55" w:rsidR="00225B05" w:rsidRDefault="5964F3E3" w:rsidP="00225B05">
      <w:pPr>
        <w:pStyle w:val="BodyText"/>
        <w:numPr>
          <w:ilvl w:val="0"/>
          <w:numId w:val="17"/>
        </w:numPr>
        <w:rPr>
          <w:lang w:val="sr-Latn-CS"/>
        </w:rPr>
      </w:pPr>
      <w:r w:rsidRPr="5964F3E3">
        <w:rPr>
          <w:lang w:val="sr-Latn-CS"/>
        </w:rPr>
        <w:t>Bira opciju za slanje, čime je data poruka poslata.</w:t>
      </w:r>
    </w:p>
    <w:p w14:paraId="4911CCB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00F6D6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C1CDB9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B9DA8CD" w14:textId="69CF37C8" w:rsidR="00225B05" w:rsidRDefault="5964F3E3" w:rsidP="00473B3E">
      <w:pPr>
        <w:pStyle w:val="BodyText"/>
        <w:rPr>
          <w:lang w:val="sr-Latn-CS"/>
        </w:rPr>
      </w:pPr>
      <w:r w:rsidRPr="5964F3E3">
        <w:rPr>
          <w:lang w:val="sr-Latn-CS"/>
        </w:rPr>
        <w:t>Kupac je obavešten od strane administratora.</w:t>
      </w:r>
    </w:p>
    <w:p w14:paraId="0D7AAFD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5B4CB6B" w14:textId="77777777" w:rsidR="00225B05" w:rsidRDefault="00225B05" w:rsidP="00225B05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6C72DA3" w14:textId="295E8448" w:rsidR="00786068" w:rsidRPr="003372D3" w:rsidRDefault="5964F3E3" w:rsidP="00AB730D">
      <w:pPr>
        <w:pStyle w:val="Heading2"/>
        <w:rPr>
          <w:lang w:val="sr-Latn-CS"/>
        </w:rPr>
      </w:pPr>
      <w:r w:rsidRPr="5964F3E3">
        <w:rPr>
          <w:lang w:val="sr-Latn-CS"/>
        </w:rPr>
        <w:t>Uvid u svoje porudžbine</w:t>
      </w:r>
    </w:p>
    <w:p w14:paraId="5844EB57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950B9B" w14:textId="4E1670E0" w:rsidR="00705464" w:rsidRDefault="5964F3E3" w:rsidP="00264EC4">
      <w:pPr>
        <w:pStyle w:val="BodyText"/>
        <w:rPr>
          <w:lang w:val="sr-Latn-CS"/>
        </w:rPr>
      </w:pPr>
      <w:r w:rsidRPr="5964F3E3">
        <w:rPr>
          <w:lang w:val="sr-Latn-CS"/>
        </w:rPr>
        <w:t>Kupac prati svoje porudžbine</w:t>
      </w:r>
    </w:p>
    <w:p w14:paraId="1980B24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1D89057" w14:textId="2949C2D2" w:rsidR="00705464" w:rsidRDefault="5964F3E3" w:rsidP="00705464">
      <w:pPr>
        <w:pStyle w:val="BodyText"/>
        <w:rPr>
          <w:lang w:val="sr-Latn-CS"/>
        </w:rPr>
      </w:pPr>
      <w:r w:rsidRPr="5964F3E3">
        <w:rPr>
          <w:lang w:val="sr-Latn-CS"/>
        </w:rPr>
        <w:t>Kupac.</w:t>
      </w:r>
    </w:p>
    <w:p w14:paraId="15E68413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9A72EB" w14:textId="77777777"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EA6A710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72BC315" w14:textId="45301DDA" w:rsidR="00705464" w:rsidRDefault="5964F3E3" w:rsidP="00264EC4">
      <w:pPr>
        <w:pStyle w:val="BodyText"/>
        <w:numPr>
          <w:ilvl w:val="0"/>
          <w:numId w:val="18"/>
        </w:numPr>
        <w:rPr>
          <w:lang w:val="sr-Latn-CS"/>
        </w:rPr>
      </w:pPr>
      <w:r w:rsidRPr="5964F3E3">
        <w:rPr>
          <w:lang w:val="sr-Latn-CS"/>
        </w:rPr>
        <w:t>Kupac sa bilo koje stranice bira opciju koja prikazuje njegov profil.</w:t>
      </w:r>
    </w:p>
    <w:p w14:paraId="64AFC6AC" w14:textId="2CDF742E" w:rsidR="5964F3E3" w:rsidRDefault="5964F3E3" w:rsidP="5964F3E3">
      <w:pPr>
        <w:pStyle w:val="BodyText"/>
        <w:numPr>
          <w:ilvl w:val="0"/>
          <w:numId w:val="18"/>
        </w:numPr>
        <w:rPr>
          <w:lang w:val="sr-Latn-CS"/>
        </w:rPr>
      </w:pPr>
      <w:r w:rsidRPr="5964F3E3">
        <w:rPr>
          <w:lang w:val="sr-Latn-CS"/>
        </w:rPr>
        <w:t>Prikazuje se stranica sa profilom kupca.</w:t>
      </w:r>
    </w:p>
    <w:p w14:paraId="4DEB811E" w14:textId="6B5A1228" w:rsidR="5964F3E3" w:rsidRDefault="5964F3E3" w:rsidP="5964F3E3">
      <w:pPr>
        <w:pStyle w:val="BodyText"/>
        <w:numPr>
          <w:ilvl w:val="0"/>
          <w:numId w:val="18"/>
        </w:numPr>
        <w:rPr>
          <w:lang w:val="sr-Latn-CS"/>
        </w:rPr>
      </w:pPr>
      <w:r w:rsidRPr="5964F3E3">
        <w:rPr>
          <w:lang w:val="sr-Latn-CS"/>
        </w:rPr>
        <w:t>Pojavljuje se lista sa svim porudžbinama kupca i informacijama o njima.</w:t>
      </w:r>
    </w:p>
    <w:p w14:paraId="1FDB9A0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7646A95" w14:textId="77777777" w:rsidR="00705464" w:rsidRPr="003820FD" w:rsidRDefault="003820FD" w:rsidP="006D2FE2">
      <w:pPr>
        <w:pStyle w:val="BodyText"/>
      </w:pPr>
      <w:r>
        <w:t>[</w:t>
      </w:r>
      <w:r w:rsidR="006D2FE2" w:rsidRPr="006D2FE2">
        <w:rPr>
          <w:i/>
          <w:iCs/>
        </w:rPr>
        <w:t>N</w:t>
      </w:r>
      <w:r w:rsidR="006D2FE2" w:rsidRP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="006D2FE2" w:rsidRPr="006D2FE2">
        <w:rPr>
          <w:i/>
          <w:iCs/>
          <w:lang w:val="sr-Latn-CS"/>
        </w:rPr>
        <w:t>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326A9F1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5C46B2C" w14:textId="41E37B64" w:rsidR="00705464" w:rsidRDefault="5964F3E3" w:rsidP="003820FD">
      <w:pPr>
        <w:pStyle w:val="BodyText"/>
        <w:rPr>
          <w:lang w:val="sr-Latn-CS"/>
        </w:rPr>
      </w:pPr>
      <w:r w:rsidRPr="5964F3E3">
        <w:rPr>
          <w:lang w:val="sr-Latn-CS"/>
        </w:rPr>
        <w:t>Pregledane su porudžbine kupca</w:t>
      </w:r>
    </w:p>
    <w:p w14:paraId="3E35BD6F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1EF3CB7" w14:textId="77777777" w:rsidR="00705464" w:rsidRDefault="5964F3E3" w:rsidP="00705464">
      <w:pPr>
        <w:pStyle w:val="BodyText"/>
        <w:rPr>
          <w:lang w:val="sr-Latn-CS"/>
        </w:rPr>
      </w:pPr>
      <w:r w:rsidRPr="5964F3E3">
        <w:rPr>
          <w:highlight w:val="yellow"/>
          <w:lang w:val="sr-Latn-CS"/>
        </w:rPr>
        <w:t>...</w:t>
      </w:r>
    </w:p>
    <w:p w14:paraId="05EF6587" w14:textId="3C061A95" w:rsidR="5964F3E3" w:rsidRDefault="5964F3E3" w:rsidP="5964F3E3">
      <w:pPr>
        <w:pStyle w:val="Heading2"/>
        <w:numPr>
          <w:ilvl w:val="1"/>
          <w:numId w:val="0"/>
        </w:numPr>
        <w:rPr>
          <w:lang w:val="sr-Latn-CS"/>
        </w:rPr>
      </w:pPr>
      <w:r w:rsidRPr="5964F3E3">
        <w:rPr>
          <w:lang w:val="sr-Latn-CS"/>
        </w:rPr>
        <w:t xml:space="preserve"> </w:t>
      </w:r>
    </w:p>
    <w:p w14:paraId="014B0045" w14:textId="68AFE8A5" w:rsidR="00786068" w:rsidRPr="003372D3" w:rsidRDefault="5964F3E3" w:rsidP="00CA5E5F">
      <w:pPr>
        <w:pStyle w:val="Heading2"/>
        <w:rPr>
          <w:lang w:val="sr-Latn-CS"/>
        </w:rPr>
      </w:pPr>
      <w:r w:rsidRPr="5964F3E3">
        <w:rPr>
          <w:lang w:val="sr-Latn-CS"/>
        </w:rPr>
        <w:t>Plaćanje</w:t>
      </w:r>
    </w:p>
    <w:p w14:paraId="0840FA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630826F" w14:textId="45F73A0D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Plaćanje porudžbine.</w:t>
      </w:r>
    </w:p>
    <w:p w14:paraId="381E5C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FA57DB6" w14:textId="6BCE7692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Kupac.</w:t>
      </w:r>
    </w:p>
    <w:p w14:paraId="0902F6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A1AA5C" w14:textId="7736DF41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Korisnik je prijavljen na portal, korpa kupca nije prazna.</w:t>
      </w:r>
    </w:p>
    <w:p w14:paraId="594BDF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99FDA2E" w14:textId="006F49AB" w:rsidR="007E0B43" w:rsidRDefault="5964F3E3" w:rsidP="00234684">
      <w:pPr>
        <w:pStyle w:val="BodyText"/>
        <w:numPr>
          <w:ilvl w:val="0"/>
          <w:numId w:val="19"/>
        </w:numPr>
        <w:rPr>
          <w:lang w:val="sr-Latn-CS"/>
        </w:rPr>
      </w:pPr>
      <w:r w:rsidRPr="5964F3E3">
        <w:rPr>
          <w:lang w:val="sr-Latn-CS"/>
        </w:rPr>
        <w:t>Korisnik bira opciju za plaćanje porudžbine nakon što je završio dodavanje artikla.</w:t>
      </w:r>
    </w:p>
    <w:p w14:paraId="30B7E005" w14:textId="263111AA" w:rsidR="00234684" w:rsidRDefault="5964F3E3" w:rsidP="00234684">
      <w:pPr>
        <w:pStyle w:val="BodyText"/>
        <w:numPr>
          <w:ilvl w:val="0"/>
          <w:numId w:val="19"/>
        </w:numPr>
        <w:rPr>
          <w:lang w:val="sr-Latn-CS"/>
        </w:rPr>
      </w:pPr>
      <w:r w:rsidRPr="5964F3E3">
        <w:rPr>
          <w:lang w:val="sr-Latn-CS"/>
        </w:rPr>
        <w:t>U zavisnosti od podataka kupca, postoje dva izbora za plaćanje - Paypalom  ili pri kućnoj dostavi.</w:t>
      </w:r>
    </w:p>
    <w:p w14:paraId="7FA616E6" w14:textId="2A077801" w:rsidR="00234684" w:rsidRDefault="5964F3E3" w:rsidP="00234684">
      <w:pPr>
        <w:pStyle w:val="BodyText"/>
        <w:numPr>
          <w:ilvl w:val="0"/>
          <w:numId w:val="19"/>
        </w:numPr>
        <w:rPr>
          <w:lang w:val="sr-Latn-CS"/>
        </w:rPr>
      </w:pPr>
      <w:r w:rsidRPr="5964F3E3">
        <w:rPr>
          <w:lang w:val="sr-Latn-CS"/>
        </w:rPr>
        <w:t>Kupac bira jednu od dve opcije, i time je završen poslednji korak poručivanja.</w:t>
      </w:r>
    </w:p>
    <w:p w14:paraId="477F0D91" w14:textId="16BC775D" w:rsidR="00234684" w:rsidRDefault="5964F3E3" w:rsidP="00234684">
      <w:pPr>
        <w:pStyle w:val="BodyText"/>
        <w:numPr>
          <w:ilvl w:val="0"/>
          <w:numId w:val="19"/>
        </w:numPr>
        <w:rPr>
          <w:lang w:val="sr-Latn-CS"/>
        </w:rPr>
      </w:pPr>
      <w:r w:rsidRPr="5964F3E3">
        <w:rPr>
          <w:lang w:val="sr-Latn-CS"/>
        </w:rPr>
        <w:t>Nakon odabira, podaci vezani za datu porudžbinu se ažuriraju u bazi podataka</w:t>
      </w:r>
    </w:p>
    <w:p w14:paraId="76C736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A234D1" w14:textId="77777777"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14:paraId="111AD0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BD9DCB" w14:textId="15B2E38B" w:rsidR="007E0B43" w:rsidRDefault="5964F3E3" w:rsidP="007E0B43">
      <w:pPr>
        <w:pStyle w:val="BodyText"/>
        <w:rPr>
          <w:lang w:val="sr-Latn-CS"/>
        </w:rPr>
      </w:pPr>
      <w:r w:rsidRPr="5964F3E3">
        <w:rPr>
          <w:lang w:val="sr-Latn-CS"/>
        </w:rPr>
        <w:t>Podaci o porudžbini su izmenjeni.</w:t>
      </w:r>
    </w:p>
    <w:p w14:paraId="5C888A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086E2F5" w14:textId="34BC3A02" w:rsidR="5964F3E3" w:rsidRDefault="5964F3E3" w:rsidP="5964F3E3">
      <w:pPr>
        <w:pStyle w:val="BodyText"/>
        <w:rPr>
          <w:lang w:val="sr-Latn-CS"/>
        </w:rPr>
      </w:pPr>
      <w:r w:rsidRPr="5964F3E3">
        <w:rPr>
          <w:highlight w:val="yellow"/>
          <w:lang w:val="sr-Latn-CS"/>
        </w:rPr>
        <w:t xml:space="preserve">… </w:t>
      </w:r>
    </w:p>
    <w:p w14:paraId="6534F170" w14:textId="3AFE1B81" w:rsidR="5964F3E3" w:rsidRDefault="5964F3E3" w:rsidP="5964F3E3">
      <w:pPr>
        <w:pStyle w:val="BodyText"/>
        <w:ind w:left="0"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6DE61E7E" wp14:editId="796F80A1">
            <wp:extent cx="5734050" cy="3867150"/>
            <wp:effectExtent l="0" t="0" r="0" b="0"/>
            <wp:docPr id="1300901047" name="Picture 130090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286" w14:textId="0FA308C2" w:rsidR="5964F3E3" w:rsidRDefault="5964F3E3" w:rsidP="5964F3E3">
      <w:pPr>
        <w:pStyle w:val="BodyText"/>
        <w:ind w:left="0"/>
      </w:pPr>
    </w:p>
    <w:p w14:paraId="27D1B774" w14:textId="04E36F48" w:rsidR="5964F3E3" w:rsidRDefault="5964F3E3" w:rsidP="5964F3E3">
      <w:pPr>
        <w:pStyle w:val="BodyText"/>
        <w:ind w:left="0"/>
      </w:pPr>
      <w:r>
        <w:rPr>
          <w:noProof/>
          <w:lang w:val="sr-Latn-RS" w:eastAsia="sr-Latn-RS"/>
        </w:rPr>
        <w:drawing>
          <wp:inline distT="0" distB="0" distL="0" distR="0" wp14:anchorId="081605F2" wp14:editId="5E295EE5">
            <wp:extent cx="5848350" cy="3686175"/>
            <wp:effectExtent l="0" t="0" r="0" b="0"/>
            <wp:docPr id="503667584" name="Picture 50366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C0E5" w14:textId="1B659A2D" w:rsidR="5964F3E3" w:rsidRDefault="5964F3E3" w:rsidP="5964F3E3">
      <w:pPr>
        <w:pStyle w:val="BodyText"/>
        <w:rPr>
          <w:highlight w:val="yellow"/>
          <w:lang w:val="sr-Latn-CS"/>
        </w:rPr>
      </w:pPr>
    </w:p>
    <w:p w14:paraId="4986215B" w14:textId="77777777" w:rsidR="006E5E1D" w:rsidRDefault="006E5E1D" w:rsidP="006E5E1D">
      <w:pPr>
        <w:pStyle w:val="Heading1"/>
        <w:rPr>
          <w:lang w:val="sr-Latn-CS"/>
        </w:rPr>
      </w:pPr>
      <w:bookmarkStart w:id="12" w:name="_Toc163018916"/>
      <w:r>
        <w:rPr>
          <w:lang w:val="sr-Latn-CS"/>
        </w:rPr>
        <w:t>Dodatni zahtevi</w:t>
      </w:r>
      <w:bookmarkEnd w:id="12"/>
    </w:p>
    <w:p w14:paraId="10BD4693" w14:textId="77777777" w:rsidR="00834900" w:rsidRPr="003372D3" w:rsidRDefault="00132780" w:rsidP="00834900">
      <w:pPr>
        <w:pStyle w:val="Heading2"/>
        <w:rPr>
          <w:lang w:val="sr-Latn-CS"/>
        </w:rPr>
      </w:pPr>
      <w:bookmarkStart w:id="13" w:name="_Toc163018917"/>
      <w:r>
        <w:rPr>
          <w:lang w:val="sr-Latn-CS"/>
        </w:rPr>
        <w:t>Funkcionalnost</w:t>
      </w:r>
      <w:bookmarkEnd w:id="13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9A3F2C1" w14:textId="6FEC9C45" w:rsidR="00167FDF" w:rsidRDefault="5964F3E3" w:rsidP="00DD0501">
      <w:pPr>
        <w:pStyle w:val="BodyText"/>
        <w:rPr>
          <w:lang w:val="sr-Latn-CS"/>
        </w:rPr>
      </w:pPr>
      <w:r w:rsidRPr="5964F3E3">
        <w:rPr>
          <w:lang w:val="sr-Latn-CS"/>
        </w:rPr>
        <w:t>Sportska oprema portal ne zahteva nikakve dodatne funkcionalnosti.</w:t>
      </w:r>
    </w:p>
    <w:p w14:paraId="072E30AE" w14:textId="77777777" w:rsidR="00834900" w:rsidRDefault="00834900" w:rsidP="00834900">
      <w:pPr>
        <w:pStyle w:val="Heading2"/>
        <w:rPr>
          <w:lang w:val="sr-Latn-CS"/>
        </w:rPr>
      </w:pPr>
      <w:bookmarkStart w:id="14" w:name="_Toc163018918"/>
      <w:r>
        <w:rPr>
          <w:lang w:val="sr-Latn-CS"/>
        </w:rPr>
        <w:t>Upotrebivost</w:t>
      </w:r>
      <w:bookmarkEnd w:id="14"/>
    </w:p>
    <w:p w14:paraId="24B766D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035815C" w14:textId="56CFCD38" w:rsidR="001517F6" w:rsidRDefault="5964F3E3" w:rsidP="00F220C7">
      <w:pPr>
        <w:pStyle w:val="BodyText"/>
        <w:rPr>
          <w:lang w:val="sr-Latn-CS"/>
        </w:rPr>
      </w:pPr>
      <w:r w:rsidRPr="5964F3E3">
        <w:rPr>
          <w:lang w:val="sr-Latn-CS"/>
        </w:rPr>
        <w:t xml:space="preserve">Korisnički interfejs Sportska oprema portala će biti dizajniran tako da bude omogućeno jednostavno i intuitivno korišćenje bez potrebe za organizovanjem dodatne obuke. </w:t>
      </w:r>
    </w:p>
    <w:p w14:paraId="7D9B0F9B" w14:textId="77777777" w:rsidR="00834900" w:rsidRPr="003372D3" w:rsidRDefault="00834900" w:rsidP="00834900">
      <w:pPr>
        <w:pStyle w:val="Heading2"/>
        <w:rPr>
          <w:lang w:val="sr-Latn-CS"/>
        </w:rPr>
      </w:pPr>
      <w:bookmarkStart w:id="15" w:name="_Toc163018919"/>
      <w:r>
        <w:rPr>
          <w:lang w:val="sr-Latn-CS"/>
        </w:rPr>
        <w:t>Pouzdanost</w:t>
      </w:r>
      <w:bookmarkEnd w:id="15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66A5181" w14:textId="15788605" w:rsidR="001517F6" w:rsidRDefault="5964F3E3" w:rsidP="00456A20">
      <w:pPr>
        <w:pStyle w:val="BodyText"/>
        <w:rPr>
          <w:lang w:val="sr-Latn-CS"/>
        </w:rPr>
      </w:pPr>
      <w:r w:rsidRPr="5964F3E3">
        <w:rPr>
          <w:lang w:val="sr-Latn-CS"/>
        </w:rPr>
        <w:t>Sportska oprema portal će biti dostupan 24 časa dnevno, 7 dana u nedelji. Vreme kada portal nije dostupan ne sme da pređe 10%.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06F4DAEB" w14:textId="77777777" w:rsidR="00834900" w:rsidRPr="003372D3" w:rsidRDefault="00834900" w:rsidP="00834900">
      <w:pPr>
        <w:pStyle w:val="Heading2"/>
        <w:rPr>
          <w:lang w:val="sr-Latn-CS"/>
        </w:rPr>
      </w:pPr>
      <w:bookmarkStart w:id="16" w:name="_Toc163018920"/>
      <w:r>
        <w:rPr>
          <w:lang w:val="sr-Latn-CS"/>
        </w:rPr>
        <w:t>Performanse</w:t>
      </w:r>
      <w:bookmarkEnd w:id="16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EE9030D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596993A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0DCFB28" w14:textId="77777777" w:rsidR="00834900" w:rsidRPr="003372D3" w:rsidRDefault="00E41E1D" w:rsidP="00E41E1D">
      <w:pPr>
        <w:pStyle w:val="Heading2"/>
        <w:rPr>
          <w:lang w:val="sr-Latn-CS"/>
        </w:rPr>
      </w:pPr>
      <w:bookmarkStart w:id="17" w:name="_Toc163018921"/>
      <w:r>
        <w:rPr>
          <w:lang w:val="sr-Latn-CS"/>
        </w:rPr>
        <w:t>Podrška i održavanje</w:t>
      </w:r>
      <w:bookmarkEnd w:id="17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8BD5074" w14:textId="7220C23A" w:rsidR="00114E2C" w:rsidRDefault="5964F3E3" w:rsidP="00114E2C">
      <w:pPr>
        <w:pStyle w:val="BodyText"/>
        <w:rPr>
          <w:lang w:val="sr-Latn-CS"/>
        </w:rPr>
      </w:pPr>
      <w:r w:rsidRPr="5964F3E3">
        <w:rPr>
          <w:lang w:val="sr-Latn-CS"/>
        </w:rPr>
        <w:t>Sportska oprema portal ne zahteva posebnu podršku i održavanje.</w:t>
      </w:r>
    </w:p>
    <w:p w14:paraId="3DDD9387" w14:textId="77777777" w:rsidR="00834900" w:rsidRPr="003372D3" w:rsidRDefault="00834900" w:rsidP="00E41E1D">
      <w:pPr>
        <w:pStyle w:val="Heading2"/>
        <w:rPr>
          <w:lang w:val="sr-Latn-CS"/>
        </w:rPr>
      </w:pPr>
      <w:bookmarkStart w:id="18" w:name="_Toc163018922"/>
      <w:r>
        <w:rPr>
          <w:lang w:val="sr-Latn-CS"/>
        </w:rPr>
        <w:t>Ograničenja</w:t>
      </w:r>
      <w:bookmarkEnd w:id="18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509D3A0C" w14:textId="77777777" w:rsidR="00456A20" w:rsidRPr="00A8646C" w:rsidRDefault="5964F3E3" w:rsidP="5964F3E3">
      <w:pPr>
        <w:pStyle w:val="BodyText"/>
        <w:rPr>
          <w:noProof/>
          <w:lang w:val="sr-Latn-CS"/>
        </w:rPr>
      </w:pPr>
      <w:r w:rsidRPr="5964F3E3">
        <w:rPr>
          <w:lang w:val="sr-Latn-CS"/>
        </w:rPr>
        <w:t>Serverski deo sistema će raditi na PC računa</w:t>
      </w:r>
      <w:r w:rsidRPr="5964F3E3">
        <w:rPr>
          <w:noProof/>
          <w:lang w:val="sr-Latn-CS"/>
        </w:rPr>
        <w:t>ru sa procesorom Pentium IV i 1GB RAM memorije.</w:t>
      </w:r>
    </w:p>
    <w:p w14:paraId="20E198CD" w14:textId="77777777" w:rsidR="00456A20" w:rsidRPr="001517F6" w:rsidRDefault="5964F3E3" w:rsidP="5964F3E3">
      <w:pPr>
        <w:pStyle w:val="BodyText"/>
        <w:keepNext/>
        <w:rPr>
          <w:b/>
          <w:bCs/>
          <w:noProof/>
          <w:lang w:val="sr-Latn-CS"/>
        </w:rPr>
      </w:pPr>
      <w:r w:rsidRPr="5964F3E3">
        <w:rPr>
          <w:b/>
          <w:bCs/>
          <w:lang w:val="sr-Latn-CS"/>
        </w:rPr>
        <w:t>Tipovi Web čitača:</w:t>
      </w:r>
    </w:p>
    <w:p w14:paraId="7E2AB227" w14:textId="6890C68B" w:rsidR="00834900" w:rsidRPr="00397DD2" w:rsidRDefault="5964F3E3" w:rsidP="5964F3E3">
      <w:pPr>
        <w:pStyle w:val="BodyText"/>
        <w:rPr>
          <w:noProof/>
          <w:lang w:val="sr-Latn-CS"/>
        </w:rPr>
      </w:pPr>
      <w:r w:rsidRPr="5964F3E3">
        <w:rPr>
          <w:noProof/>
          <w:lang w:val="sr-Latn-CS"/>
        </w:rPr>
        <w:t>Klijentski deo Sportska oprema portala će biti optimizovan za sledeće Web čitače: Internet Explorer 6.0 i noviji, Opera 8.0 i noviji, kao i Firefox (Mozilla), Google Chrome</w:t>
      </w: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ED130" w14:textId="77777777" w:rsidR="007E184B" w:rsidRDefault="007E184B">
      <w:r>
        <w:separator/>
      </w:r>
    </w:p>
  </w:endnote>
  <w:endnote w:type="continuationSeparator" w:id="0">
    <w:p w14:paraId="7F90E8CF" w14:textId="77777777" w:rsidR="007E184B" w:rsidRDefault="007E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FE5D7" w14:paraId="4ADC5B38" w14:textId="77777777" w:rsidTr="38BFE5D7">
      <w:tc>
        <w:tcPr>
          <w:tcW w:w="3120" w:type="dxa"/>
        </w:tcPr>
        <w:p w14:paraId="36C4CC06" w14:textId="3F58DE87" w:rsidR="38BFE5D7" w:rsidRDefault="38BFE5D7" w:rsidP="38BFE5D7">
          <w:pPr>
            <w:pStyle w:val="Header"/>
            <w:ind w:left="-115"/>
          </w:pPr>
        </w:p>
      </w:tc>
      <w:tc>
        <w:tcPr>
          <w:tcW w:w="3120" w:type="dxa"/>
        </w:tcPr>
        <w:p w14:paraId="3D9A019B" w14:textId="0899C5F5" w:rsidR="38BFE5D7" w:rsidRDefault="38BFE5D7" w:rsidP="38BFE5D7">
          <w:pPr>
            <w:pStyle w:val="Header"/>
            <w:jc w:val="center"/>
          </w:pPr>
        </w:p>
      </w:tc>
      <w:tc>
        <w:tcPr>
          <w:tcW w:w="3120" w:type="dxa"/>
        </w:tcPr>
        <w:p w14:paraId="4D5C3AAE" w14:textId="2E1B93E4" w:rsidR="38BFE5D7" w:rsidRDefault="38BFE5D7" w:rsidP="38BFE5D7">
          <w:pPr>
            <w:pStyle w:val="Header"/>
            <w:ind w:right="-115"/>
            <w:jc w:val="right"/>
          </w:pPr>
        </w:p>
      </w:tc>
    </w:tr>
  </w:tbl>
  <w:p w14:paraId="7D6BBB48" w14:textId="2BCB2F44" w:rsidR="38BFE5D7" w:rsidRDefault="38BFE5D7" w:rsidP="38BFE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A3991A6" w14:textId="77777777" w:rsidTr="38BFE5D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5CC32A87" w:rsidR="002C12A7" w:rsidRPr="003372D3" w:rsidRDefault="38BFE5D7">
          <w:pPr>
            <w:jc w:val="center"/>
            <w:rPr>
              <w:lang w:val="sr-Latn-CS"/>
            </w:rPr>
          </w:pPr>
          <w:r w:rsidRPr="38BFE5D7">
            <w:rPr>
              <w:lang w:val="sr-Latn-CS"/>
            </w:rPr>
            <w:t>HHTeam,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5D41491" w14:textId="0705A309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F4651">
            <w:rPr>
              <w:rStyle w:val="PageNumber"/>
              <w:noProof/>
              <w:lang w:val="sr-Latn-CS"/>
            </w:rPr>
            <w:t>6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F4651">
            <w:rPr>
              <w:rStyle w:val="PageNumber"/>
              <w:noProof/>
              <w:lang w:val="sr-Latn-CS"/>
            </w:rPr>
            <w:t>17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FC39945" w14:textId="77777777" w:rsidR="002C12A7" w:rsidRPr="003372D3" w:rsidRDefault="002C12A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9056E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08F24" w14:textId="77777777" w:rsidR="007E184B" w:rsidRDefault="007E184B">
      <w:r>
        <w:separator/>
      </w:r>
    </w:p>
  </w:footnote>
  <w:footnote w:type="continuationSeparator" w:id="0">
    <w:p w14:paraId="5268121B" w14:textId="77777777" w:rsidR="007E184B" w:rsidRDefault="007E1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2C12A7" w:rsidRDefault="002C12A7">
    <w:pPr>
      <w:rPr>
        <w:sz w:val="24"/>
      </w:rPr>
    </w:pPr>
  </w:p>
  <w:p w14:paraId="4DDBEF00" w14:textId="77777777" w:rsidR="002C12A7" w:rsidRDefault="002C12A7">
    <w:pPr>
      <w:pBdr>
        <w:top w:val="single" w:sz="6" w:space="1" w:color="auto"/>
      </w:pBdr>
      <w:rPr>
        <w:sz w:val="24"/>
      </w:rPr>
    </w:pPr>
  </w:p>
  <w:p w14:paraId="0C528934" w14:textId="7E066B93" w:rsidR="002C12A7" w:rsidRDefault="38BFE5D7" w:rsidP="38BFE5D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 w:rsidRPr="38BFE5D7">
      <w:rPr>
        <w:rFonts w:ascii="Arial" w:hAnsi="Arial"/>
        <w:b/>
        <w:bCs/>
        <w:sz w:val="36"/>
        <w:szCs w:val="36"/>
      </w:rPr>
      <w:t>HHTeam</w:t>
    </w:r>
    <w:proofErr w:type="spellEnd"/>
  </w:p>
  <w:p w14:paraId="3461D77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CF2D8B6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565E51A" w14:textId="77777777" w:rsidTr="38BFE5D7">
      <w:tc>
        <w:tcPr>
          <w:tcW w:w="6379" w:type="dxa"/>
        </w:tcPr>
        <w:p w14:paraId="2FD056B1" w14:textId="229CC845" w:rsidR="002C12A7" w:rsidRPr="003372D3" w:rsidRDefault="38BFE5D7">
          <w:pPr>
            <w:rPr>
              <w:lang w:val="sr-Latn-CS"/>
            </w:rPr>
          </w:pPr>
          <w:r w:rsidRPr="38BFE5D7">
            <w:rPr>
              <w:lang w:val="sr-Latn-CS"/>
            </w:rPr>
            <w:t>Sportska oprema</w:t>
          </w:r>
        </w:p>
      </w:tc>
      <w:tc>
        <w:tcPr>
          <w:tcW w:w="3179" w:type="dxa"/>
        </w:tcPr>
        <w:p w14:paraId="06F89D3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EA82502" w14:textId="77777777" w:rsidTr="38BFE5D7">
      <w:tc>
        <w:tcPr>
          <w:tcW w:w="6379" w:type="dxa"/>
        </w:tcPr>
        <w:p w14:paraId="66B2390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62A0FDC0" w:rsidR="002C12A7" w:rsidRPr="003372D3" w:rsidRDefault="38BFE5D7">
          <w:pPr>
            <w:rPr>
              <w:lang w:val="sr-Latn-CS"/>
            </w:rPr>
          </w:pPr>
          <w:r w:rsidRPr="38BFE5D7">
            <w:rPr>
              <w:lang w:val="sr-Latn-CS"/>
            </w:rPr>
            <w:t xml:space="preserve">  Datum:  20.11.2022. god.</w:t>
          </w:r>
        </w:p>
      </w:tc>
    </w:tr>
    <w:tr w:rsidR="002C12A7" w:rsidRPr="003372D3" w14:paraId="6617C161" w14:textId="77777777" w:rsidTr="38BFE5D7">
      <w:tc>
        <w:tcPr>
          <w:tcW w:w="9558" w:type="dxa"/>
          <w:gridSpan w:val="2"/>
        </w:tcPr>
        <w:p w14:paraId="7E9A89FB" w14:textId="37422E4F" w:rsidR="002C12A7" w:rsidRPr="003372D3" w:rsidRDefault="38BFE5D7">
          <w:pPr>
            <w:rPr>
              <w:lang w:val="sr-Latn-CS"/>
            </w:rPr>
          </w:pPr>
          <w:r w:rsidRPr="38BFE5D7">
            <w:rPr>
              <w:lang w:val="sr-Latn-CS"/>
            </w:rPr>
            <w:t>HH-Sportska oprema-04</w:t>
          </w:r>
        </w:p>
      </w:tc>
    </w:tr>
  </w:tbl>
  <w:p w14:paraId="2946DB82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8278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76088F"/>
    <w:multiLevelType w:val="multilevel"/>
    <w:tmpl w:val="20AE3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7"/>
  </w:num>
  <w:num w:numId="2">
    <w:abstractNumId w:val="21"/>
  </w:num>
  <w:num w:numId="3">
    <w:abstractNumId w:val="20"/>
  </w:num>
  <w:num w:numId="4">
    <w:abstractNumId w:val="3"/>
  </w:num>
  <w:num w:numId="5">
    <w:abstractNumId w:val="10"/>
  </w:num>
  <w:num w:numId="6">
    <w:abstractNumId w:val="13"/>
  </w:num>
  <w:num w:numId="7">
    <w:abstractNumId w:val="4"/>
  </w:num>
  <w:num w:numId="8">
    <w:abstractNumId w:val="9"/>
  </w:num>
  <w:num w:numId="9">
    <w:abstractNumId w:val="12"/>
  </w:num>
  <w:num w:numId="10">
    <w:abstractNumId w:val="15"/>
  </w:num>
  <w:num w:numId="11">
    <w:abstractNumId w:val="7"/>
  </w:num>
  <w:num w:numId="12">
    <w:abstractNumId w:val="0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16"/>
  </w:num>
  <w:num w:numId="18">
    <w:abstractNumId w:val="11"/>
  </w:num>
  <w:num w:numId="19">
    <w:abstractNumId w:val="2"/>
  </w:num>
  <w:num w:numId="20">
    <w:abstractNumId w:val="6"/>
  </w:num>
  <w:num w:numId="21">
    <w:abstractNumId w:val="8"/>
  </w:num>
  <w:num w:numId="2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338E"/>
    <w:rsid w:val="00080F92"/>
    <w:rsid w:val="000817C9"/>
    <w:rsid w:val="00082A7C"/>
    <w:rsid w:val="00097F43"/>
    <w:rsid w:val="000B2C36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184B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4651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D29F4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38BFE5D7"/>
    <w:rsid w:val="5964F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6DA587"/>
  <w15:chartTrackingRefBased/>
  <w15:docId w15:val="{E857F767-DDB3-405D-AC1C-C423080E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31</TotalTime>
  <Pages>17</Pages>
  <Words>2333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2rcsala6</cp:lastModifiedBy>
  <cp:revision>266</cp:revision>
  <cp:lastPrinted>1899-12-31T23:00:00Z</cp:lastPrinted>
  <dcterms:created xsi:type="dcterms:W3CDTF">2022-11-20T19:48:00Z</dcterms:created>
  <dcterms:modified xsi:type="dcterms:W3CDTF">2022-11-23T13:03:00Z</dcterms:modified>
</cp:coreProperties>
</file>