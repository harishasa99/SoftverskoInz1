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Pr="003372D3" w:rsidR="003372D3" w:rsidP="003372D3" w:rsidRDefault="00E64D20" w14:paraId="1CDBAE8F" wp14:textId="6549E93B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2554CC2E" w:rsidR="2554CC2E">
        <w:rPr>
          <w:lang w:val="sr-Latn-CS"/>
        </w:rPr>
        <w:t>Sportska operema</w:t>
      </w:r>
    </w:p>
    <w:p xmlns:wp14="http://schemas.microsoft.com/office/word/2010/wordml" w:rsidRPr="003372D3" w:rsidR="003372D3" w:rsidP="003372D3" w:rsidRDefault="00E64D20" w14:paraId="3785B087" wp14:textId="77777777">
      <w:pPr>
        <w:pStyle w:val="Naslov"/>
        <w:jc w:val="right"/>
        <w:rPr>
          <w:lang w:val="sr-Latn-CS"/>
        </w:rPr>
      </w:pPr>
      <w:r>
        <w:rPr>
          <w:lang w:val="sr-Latn-CS"/>
        </w:rPr>
        <w:t>E-commerce Web sajt</w:t>
      </w:r>
    </w:p>
    <w:p xmlns:wp14="http://schemas.microsoft.com/office/word/2010/wordml" w:rsidRPr="003372D3" w:rsidR="00206E1F" w:rsidP="003372D3" w:rsidRDefault="00206E1F" w14:paraId="29D6B04F" wp14:textId="77777777">
      <w:pPr>
        <w:pStyle w:val="Naslov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xmlns:wp14="http://schemas.microsoft.com/office/word/2010/wordml" w:rsidRPr="003372D3" w:rsidR="00206E1F" w:rsidRDefault="003372D3" w14:paraId="294053DC" wp14:textId="77777777">
      <w:pPr>
        <w:pStyle w:val="Naslov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xmlns:wp14="http://schemas.microsoft.com/office/word/2010/wordml" w:rsidRPr="003372D3" w:rsidR="00206E1F" w:rsidRDefault="00206E1F" w14:paraId="672A6659" wp14:textId="77777777">
      <w:pPr>
        <w:pStyle w:val="Naslov"/>
        <w:jc w:val="right"/>
        <w:rPr>
          <w:lang w:val="sr-Latn-CS"/>
        </w:rPr>
      </w:pPr>
    </w:p>
    <w:p xmlns:wp14="http://schemas.microsoft.com/office/word/2010/wordml" w:rsidRPr="003372D3" w:rsidR="00206E1F" w:rsidP="003372D3" w:rsidRDefault="003372D3" w14:paraId="7E7B734B" wp14:textId="77777777">
      <w:pPr>
        <w:pStyle w:val="Naslov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xmlns:wp14="http://schemas.microsoft.com/office/word/2010/wordml" w:rsidRPr="003372D3" w:rsidR="00206E1F" w:rsidRDefault="00206E1F" w14:paraId="0A37501D" wp14:textId="77777777">
      <w:pPr>
        <w:pStyle w:val="Naslov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634394cb6f5a43a9"/>
        </w:sectPr>
      </w:pPr>
    </w:p>
    <w:p xmlns:wp14="http://schemas.microsoft.com/office/word/2010/wordml" w:rsidRPr="003372D3" w:rsidR="00206E1F" w:rsidRDefault="003372D3" w14:paraId="023F6467" wp14:textId="77777777">
      <w:pPr>
        <w:pStyle w:val="Naslov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Pr="003372D3" w:rsidR="00206E1F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206E1F" w:rsidRDefault="003372D3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3372D3" w:rsidR="003372D3" w14:paraId="28BA02A0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P="00206E1F" w:rsidRDefault="006A2E90" w14:paraId="0E3DC287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Pr="003372D3" w:rsidR="003372D3" w:rsidP="00206E1F" w:rsidRDefault="003372D3" w14:paraId="4B3AA50C" wp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372D3" w:rsidR="003372D3" w:rsidP="00206E1F" w:rsidRDefault="003372D3" w14:paraId="10ED3A91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Pr="003372D3" w:rsidR="003372D3" w:rsidP="003372D3" w:rsidRDefault="006A2E90" w14:paraId="264DE185" wp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Haris</w:t>
            </w:r>
          </w:p>
        </w:tc>
      </w:tr>
      <w:tr xmlns:wp14="http://schemas.microsoft.com/office/word/2010/wordml" w:rsidRPr="003372D3" w:rsidR="003372D3" w14:paraId="5DAB6C7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372D3" w14:paraId="02EB378F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A05A80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41C8F396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14:paraId="72A3D3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372D3" w14:paraId="0D0B940D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0E27B00A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44EAFD9C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3372D3" w:rsidR="003372D3" w14:paraId="4B94D5A5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372D3" w14:paraId="3DEEC669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3656B9A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049F31CB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53128261" wp14:textId="77777777">
      <w:pPr>
        <w:rPr>
          <w:lang w:val="sr-Latn-CS"/>
        </w:rPr>
      </w:pPr>
    </w:p>
    <w:p xmlns:wp14="http://schemas.microsoft.com/office/word/2010/wordml" w:rsidRPr="003372D3" w:rsidR="00206E1F" w:rsidP="003372D3" w:rsidRDefault="00206E1F" w14:paraId="414DD773" wp14:textId="77777777">
      <w:pPr>
        <w:pStyle w:val="Naslov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t>Sadržaj</w:t>
      </w:r>
    </w:p>
    <w:p xmlns:wp14="http://schemas.microsoft.com/office/word/2010/wordml" w:rsidR="00AD17B6" w:rsidRDefault="00206E1F" w14:paraId="45ACB46B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3860D3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xmlns:wp14="http://schemas.microsoft.com/office/word/2010/wordml" w:rsidR="00AD17B6" w:rsidRDefault="00AD17B6" w14:paraId="3758FDDE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443398AE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98369CE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26EBC55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A80A365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C2811FE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E3297C4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780DB03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9B73EC0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4FB2E02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6E5D999A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780F11C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59A7AA1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888EF89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6B8E25F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154C4A27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D277FB4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29460BA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1F8D1793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E8C51ED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D70C38F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AA15A2B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09F017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5CDDAD8D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76E4136D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3E734126" wp14:textId="77777777">
      <w:pPr>
        <w:pStyle w:val="Sadraj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0AD7976A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RDefault="00AD17B6" w14:paraId="217F1776" wp14:textId="77777777">
      <w:pPr>
        <w:pStyle w:val="Sadraj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0030208A" wp14:textId="77777777">
      <w:pPr>
        <w:pStyle w:val="Sadraj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E9F7186" wp14:textId="77777777">
      <w:pPr>
        <w:pStyle w:val="Sadraj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75378785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4E9F7B3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66A6A0D6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024BC07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2E6F6D2F" wp14:textId="77777777">
      <w:pPr>
        <w:pStyle w:val="Sadraj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124077D6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CCC9D45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1D877D82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="00AD17B6" w:rsidP="00AD17B6" w:rsidRDefault="00AD17B6" w14:paraId="36FD8F32" wp14:textId="77777777">
      <w:pPr>
        <w:pStyle w:val="Sadraj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xmlns:wp14="http://schemas.microsoft.com/office/word/2010/wordml" w:rsidRPr="003372D3" w:rsidR="00206E1F" w:rsidP="003372D3" w:rsidRDefault="00206E1F" w14:paraId="3ED8AF3C" wp14:textId="77777777">
      <w:pPr>
        <w:pStyle w:val="Naslov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t>Vizija sistema</w:t>
      </w:r>
    </w:p>
    <w:p xmlns:wp14="http://schemas.microsoft.com/office/word/2010/wordml" w:rsidRPr="003372D3" w:rsidR="00206E1F" w:rsidRDefault="003372D3" w14:paraId="362FD78F" wp14:textId="77777777">
      <w:pPr>
        <w:pStyle w:val="Naslov1"/>
        <w:rPr>
          <w:lang w:val="sr-Latn-CS"/>
        </w:rPr>
      </w:pPr>
      <w:bookmarkStart w:name="_Toc161771491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xmlns:wp14="http://schemas.microsoft.com/office/word/2010/wordml" w:rsidRPr="003372D3" w:rsidR="00206E1F" w:rsidP="00B849B5" w:rsidRDefault="00B849B5" w14:paraId="38CD0D7D" wp14:textId="7E327EE7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Cilj ovog dokumenta je definisanje zahteva visokog nivoa Sportska operma portala u pogledu potreba krajnjih korisnika.  </w:t>
      </w:r>
    </w:p>
    <w:p xmlns:wp14="http://schemas.microsoft.com/office/word/2010/wordml" w:rsidRPr="003372D3" w:rsidR="00206E1F" w:rsidRDefault="003372D3" w14:paraId="1AA9D462" wp14:textId="77777777">
      <w:pPr>
        <w:pStyle w:val="Naslov1"/>
        <w:rPr>
          <w:lang w:val="sr-Latn-CS"/>
        </w:rPr>
      </w:pPr>
      <w:bookmarkStart w:name="_Toc161771492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xmlns:wp14="http://schemas.microsoft.com/office/word/2010/wordml" w:rsidRPr="006A2E90" w:rsidR="00DE518F" w:rsidP="00DE518F" w:rsidRDefault="00B849B5" w14:paraId="35899392" wp14:textId="1D59C13C">
      <w:pPr>
        <w:pStyle w:val="Tijeloteksta"/>
        <w:rPr>
          <w:lang w:val="sr-Latn-RS"/>
        </w:rPr>
      </w:pPr>
      <w:r w:rsidRPr="2554CC2E" w:rsidR="2554CC2E">
        <w:rPr>
          <w:lang w:val="sr-Latn-CS"/>
        </w:rPr>
        <w:t xml:space="preserve">Dokument se odnosi na Sportska </w:t>
      </w:r>
      <w:proofErr w:type="spellStart"/>
      <w:r w:rsidRPr="2554CC2E" w:rsidR="2554CC2E">
        <w:rPr>
          <w:lang w:val="sr-Latn-CS"/>
        </w:rPr>
        <w:t>operma</w:t>
      </w:r>
      <w:proofErr w:type="spellEnd"/>
      <w:r w:rsidRPr="2554CC2E" w:rsidR="2554CC2E">
        <w:rPr>
          <w:lang w:val="sr-Latn-CS"/>
        </w:rPr>
        <w:t xml:space="preserve"> portal koji će biti razvijen od strane HHTeam-a. Sportska oprema predstavlja Web sajt namenjen za prodaju obuce i </w:t>
      </w:r>
      <w:proofErr w:type="spellStart"/>
      <w:r w:rsidRPr="2554CC2E" w:rsidR="2554CC2E">
        <w:rPr>
          <w:lang w:val="sr-Latn-CS"/>
        </w:rPr>
        <w:t>odece</w:t>
      </w:r>
      <w:proofErr w:type="spellEnd"/>
      <w:r w:rsidRPr="2554CC2E" w:rsidR="2554CC2E">
        <w:rPr>
          <w:lang w:val="sr-Latn-CS"/>
        </w:rPr>
        <w:t>. Cilj je da se olakša kupovina, ako kupac nije u mogućnosti da dođe do radnje.</w:t>
      </w:r>
    </w:p>
    <w:p xmlns:wp14="http://schemas.microsoft.com/office/word/2010/wordml" w:rsidRPr="003372D3" w:rsidR="00206E1F" w:rsidRDefault="003372D3" w14:paraId="6F3B69C3" wp14:textId="77777777">
      <w:pPr>
        <w:pStyle w:val="Naslov1"/>
        <w:rPr>
          <w:lang w:val="sr-Latn-CS"/>
        </w:rPr>
      </w:pPr>
      <w:bookmarkStart w:name="_Toc161771493" w:id="2"/>
      <w:r>
        <w:rPr>
          <w:lang w:val="sr-Latn-CS"/>
        </w:rPr>
        <w:t>Reference</w:t>
      </w:r>
      <w:bookmarkEnd w:id="2"/>
    </w:p>
    <w:p xmlns:wp14="http://schemas.microsoft.com/office/word/2010/wordml" w:rsidRPr="003372D3" w:rsidR="00206E1F" w:rsidRDefault="003372D3" w14:paraId="207EE3DF" wp14:textId="77777777">
      <w:pPr>
        <w:pStyle w:val="Tijeloteksta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xmlns:wp14="http://schemas.microsoft.com/office/word/2010/wordml" w:rsidR="00DE518F" w:rsidP="00DE518F" w:rsidRDefault="00F1073E" w14:paraId="2BB1B423" wp14:textId="4B95459C">
      <w:pPr>
        <w:pStyle w:val="Tij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 w:rsidR="2554CC2E">
        <w:rPr>
          <w:lang w:val="sr-Latn-CS"/>
        </w:rPr>
        <w:t>Sportska oprema – Predlog projekta, HH-Sportska operema-01, V1.0, 2022, HHTeam.</w:t>
      </w:r>
    </w:p>
    <w:p xmlns:wp14="http://schemas.microsoft.com/office/word/2010/wordml" w:rsidRPr="006F61C6" w:rsidR="00DE518F" w:rsidP="00DE518F" w:rsidRDefault="00F1073E" w14:paraId="648937D0" wp14:textId="2E5830F5">
      <w:pPr>
        <w:pStyle w:val="Tij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 w:rsidR="2554CC2E">
        <w:rPr>
          <w:lang w:val="sr-Latn-CS"/>
        </w:rPr>
        <w:t>Sportska oprema– Planirani raspored aktivnosti na projektu, V1.0, 2022, HHTeam.</w:t>
      </w:r>
    </w:p>
    <w:p xmlns:wp14="http://schemas.microsoft.com/office/word/2010/wordml" w:rsidR="00DE518F" w:rsidP="00DE518F" w:rsidRDefault="00F1073E" w14:paraId="48D58E1B" wp14:textId="45BD9429">
      <w:pPr>
        <w:pStyle w:val="Tij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2554CC2E" w:rsidR="2554CC2E">
        <w:rPr>
          <w:lang w:val="sr-Latn-CS"/>
        </w:rPr>
        <w:t>Sportska oprema – Plan realizacije projekta, V1.0, 2022, HHTeam.</w:t>
      </w:r>
    </w:p>
    <w:p xmlns:wp14="http://schemas.microsoft.com/office/word/2010/wordml" w:rsidRPr="003372D3" w:rsidR="00206E1F" w:rsidP="003372D3" w:rsidRDefault="003372D3" w14:paraId="0AD363EE" wp14:textId="77777777">
      <w:pPr>
        <w:pStyle w:val="Naslov1"/>
        <w:rPr>
          <w:lang w:val="sr-Latn-CS"/>
        </w:rPr>
      </w:pPr>
      <w:bookmarkStart w:name="_Toc161771494" w:id="3"/>
      <w:r>
        <w:rPr>
          <w:lang w:val="sr-Latn-CS"/>
        </w:rPr>
        <w:t>Pozicioniranje proizvoda</w:t>
      </w:r>
      <w:bookmarkEnd w:id="3"/>
    </w:p>
    <w:p xmlns:wp14="http://schemas.microsoft.com/office/word/2010/wordml" w:rsidRPr="003372D3" w:rsidR="00206E1F" w:rsidP="003372D3" w:rsidRDefault="003372D3" w14:paraId="6AA981CF" wp14:textId="77777777">
      <w:pPr>
        <w:pStyle w:val="Naslov2"/>
        <w:rPr>
          <w:lang w:val="sr-Latn-CS"/>
        </w:rPr>
      </w:pPr>
      <w:bookmarkStart w:name="_Toc161771495" w:id="4"/>
      <w:r>
        <w:rPr>
          <w:lang w:val="sr-Latn-CS"/>
        </w:rPr>
        <w:t>Poslovne mogućnosti</w:t>
      </w:r>
      <w:bookmarkEnd w:id="4"/>
    </w:p>
    <w:p xmlns:wp14="http://schemas.microsoft.com/office/word/2010/wordml" w:rsidRPr="005D129A" w:rsidR="00712834" w:rsidP="000817C9" w:rsidRDefault="00CE5ECA" w14:paraId="6A6A4FC8" wp14:textId="75C177F1">
      <w:pPr>
        <w:pStyle w:val="Tijeloteksta"/>
      </w:pPr>
      <w:r w:rsidRPr="2554CC2E" w:rsidR="2554CC2E">
        <w:rPr>
          <w:lang w:val="sr-Latn-CS"/>
        </w:rPr>
        <w:t>Sportska oprema predstavlja Web sajt čija je namena da olaksa kupcima kupovinu, Sajt je namenjenim svim uzrastima, koji će biti u prilici da nabave svoje omiljene proizvode po najboljim cenama. Kupovina se obavlja direktno na sajtu, dok plaćanje mo</w:t>
      </w:r>
      <w:r w:rsidRPr="2554CC2E" w:rsidR="2554CC2E">
        <w:rPr>
          <w:lang w:val="sr-Latn-CS"/>
        </w:rPr>
        <w:t>ž</w:t>
      </w:r>
      <w:r w:rsidRPr="2554CC2E" w:rsidR="2554CC2E">
        <w:rPr>
          <w:lang w:val="sr-Latn-CS"/>
        </w:rPr>
        <w:t xml:space="preserve">e biti izvršeno pouzećem (za kupce iz Srbije) i </w:t>
      </w:r>
      <w:proofErr w:type="spellStart"/>
      <w:r w:rsidRPr="2554CC2E" w:rsidR="2554CC2E">
        <w:rPr>
          <w:lang w:val="sr-Latn-CS"/>
        </w:rPr>
        <w:t>PayPalom</w:t>
      </w:r>
      <w:proofErr w:type="spellEnd"/>
      <w:r w:rsidRPr="2554CC2E" w:rsidR="2554CC2E">
        <w:rPr>
          <w:lang w:val="sr-Latn-CS"/>
        </w:rPr>
        <w:t xml:space="preserve"> za ostale.</w:t>
      </w:r>
    </w:p>
    <w:p xmlns:wp14="http://schemas.microsoft.com/office/word/2010/wordml" w:rsidRPr="003372D3" w:rsidR="00206E1F" w:rsidP="00B849B5" w:rsidRDefault="00B849B5" w14:paraId="59F792AD" wp14:textId="77777777">
      <w:pPr>
        <w:pStyle w:val="Naslov2"/>
        <w:rPr>
          <w:lang w:val="sr-Latn-CS"/>
        </w:rPr>
      </w:pPr>
      <w:bookmarkStart w:name="_Toc161771496" w:id="5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RDefault="00206E1F" w14:paraId="62486C05" wp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xmlns:wp14="http://schemas.microsoft.com/office/word/2010/wordml" w:rsidRPr="003372D3" w:rsidR="00206E1F" w14:paraId="25D40AF6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0817C9" w14:paraId="0ACE4A6C" wp14:textId="77777777">
            <w:pPr>
              <w:pStyle w:val="Tijeloteksta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7F40C3" w:rsidR="00206E1F" w:rsidRDefault="007F40C3" w14:paraId="0D408D79" wp14:textId="77777777">
            <w:pPr>
              <w:pStyle w:val="Tijeloteksta"/>
              <w:ind w:left="0"/>
              <w:rPr>
                <w:lang w:val="sr-Latn-CS"/>
              </w:rPr>
            </w:pPr>
            <w:r w:rsidRPr="007F40C3">
              <w:rPr>
                <w:lang w:val="sr-Latn-CS"/>
              </w:rPr>
              <w:t xml:space="preserve">Sportski sajtovi za e-prodaju su konfuzni i  nedovoljno </w:t>
            </w:r>
            <w:r w:rsidRPr="007F40C3" w:rsidR="007C6B66">
              <w:rPr>
                <w:lang w:val="sr-Latn-CS"/>
              </w:rPr>
              <w:t xml:space="preserve"> </w:t>
            </w:r>
            <w:r w:rsidRPr="007F40C3">
              <w:rPr>
                <w:lang w:val="sr-Latn-CS"/>
              </w:rPr>
              <w:t>interaktivni</w:t>
            </w:r>
            <w:r>
              <w:rPr>
                <w:lang w:val="sr-Latn-CS"/>
              </w:rPr>
              <w:t>.</w:t>
            </w:r>
          </w:p>
        </w:tc>
      </w:tr>
      <w:tr xmlns:wp14="http://schemas.microsoft.com/office/word/2010/wordml" w:rsidRPr="003372D3" w:rsidR="00206E1F" w14:paraId="6A9F74C8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0817C9" w14:paraId="37C88A2E" wp14:textId="77777777">
            <w:pPr>
              <w:pStyle w:val="Tijeloteksta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734731" w14:paraId="35F5AE0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</w:t>
            </w:r>
            <w:r w:rsidR="005D129A">
              <w:rPr>
                <w:lang w:val="sr-Latn-CS"/>
              </w:rPr>
              <w:t>, prijavljene korisnike i administratore.</w:t>
            </w:r>
          </w:p>
        </w:tc>
      </w:tr>
      <w:tr xmlns:wp14="http://schemas.microsoft.com/office/word/2010/wordml" w:rsidRPr="003372D3" w:rsidR="00206E1F" w14:paraId="47CAED49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0817C9" w14:paraId="56C79025" wp14:textId="77777777">
            <w:pPr>
              <w:pStyle w:val="Tijeloteksta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7C6B66" w14:paraId="5337157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xmlns:wp14="http://schemas.microsoft.com/office/word/2010/wordml" w:rsidRPr="003372D3" w:rsidR="00206E1F" w14:paraId="05A1313E" wp14:textId="77777777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0817C9" w14:paraId="359B2D31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7F40C3" w:rsidR="00206E1F" w:rsidRDefault="007F40C3" w14:paraId="65A580B2" wp14:textId="77777777">
            <w:pPr>
              <w:pStyle w:val="Tijeloteksta"/>
              <w:ind w:left="0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>
              <w:rPr>
                <w:lang w:val="sr-Latn-RS"/>
              </w:rPr>
              <w:t>žurna web shop aplikacija sa jednostavnom navigaciom i interaktivnim sadržajem.</w:t>
            </w:r>
          </w:p>
        </w:tc>
      </w:tr>
    </w:tbl>
    <w:p xmlns:wp14="http://schemas.microsoft.com/office/word/2010/wordml" w:rsidRPr="003372D3" w:rsidR="00206E1F" w:rsidRDefault="00206E1F" w14:paraId="4101652C" wp14:textId="77777777">
      <w:pPr>
        <w:rPr>
          <w:lang w:val="sr-Latn-CS"/>
        </w:rPr>
      </w:pPr>
    </w:p>
    <w:p xmlns:wp14="http://schemas.microsoft.com/office/word/2010/wordml" w:rsidRPr="003372D3" w:rsidR="00206E1F" w:rsidP="00B849B5" w:rsidRDefault="00B849B5" w14:paraId="075CA237" wp14:textId="77777777">
      <w:pPr>
        <w:pStyle w:val="Naslov2"/>
        <w:rPr>
          <w:lang w:val="sr-Latn-CS"/>
        </w:rPr>
      </w:pPr>
      <w:bookmarkStart w:name="_Toc161771497" w:id="6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xmlns:wp14="http://schemas.microsoft.com/office/word/2010/wordml" w:rsidRPr="003372D3" w:rsidR="00206E1F" w:rsidP="00DE518F" w:rsidRDefault="00206E1F" w14:paraId="4B99056E" wp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xmlns:wp14="http://schemas.microsoft.com/office/word/2010/wordml" w:rsidRPr="003372D3" w:rsidR="00206E1F" w14:paraId="6DC0D9E0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P="00143087" w:rsidRDefault="00143087" w14:paraId="0F976955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734731" w14:paraId="364B42A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Posetiocima, kupcima i administratoru.</w:t>
            </w:r>
          </w:p>
        </w:tc>
      </w:tr>
      <w:tr xmlns:wp14="http://schemas.microsoft.com/office/word/2010/wordml" w:rsidRPr="003372D3" w:rsidR="00206E1F" w14:paraId="24D2A81B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143087" w14:paraId="5AF16A99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734731" w14:paraId="284ACB3E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Kupuju, pregledaju proizvode , i upravljaju trgovinom.</w:t>
            </w:r>
          </w:p>
        </w:tc>
      </w:tr>
      <w:tr xmlns:wp14="http://schemas.microsoft.com/office/word/2010/wordml" w:rsidRPr="003372D3" w:rsidR="00206E1F" w14:paraId="352689DF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143087" w14:paraId="7158C87D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143087" w14:paraId="52F986D0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xmlns:wp14="http://schemas.microsoft.com/office/word/2010/wordml" w:rsidRPr="003372D3" w:rsidR="00206E1F" w14:paraId="1E79F71D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143087" w14:paraId="78A7935E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734731" w:rsidP="00734731" w:rsidRDefault="00734731" w14:paraId="03A9AAA5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standardizovan unos podataka o članovima, kupovinu</w:t>
            </w:r>
          </w:p>
          <w:p w:rsidRPr="003372D3" w:rsidR="00206E1F" w:rsidP="00734731" w:rsidRDefault="00206E1F" w14:paraId="1299C43A" wp14:textId="77777777">
            <w:pPr>
              <w:pStyle w:val="Tijeloteksta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14:paraId="09254DEE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Pr="003372D3" w:rsidR="00206E1F" w:rsidRDefault="00143087" w14:paraId="09163D7B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3372D3" w:rsidR="00206E1F" w:rsidRDefault="00BB7710" w14:paraId="1905D6FD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sajtova za prodaju istog sadržaja, koji ne nude mogućnost registracije, popusta</w:t>
            </w:r>
          </w:p>
        </w:tc>
      </w:tr>
      <w:tr xmlns:wp14="http://schemas.microsoft.com/office/word/2010/wordml" w:rsidRPr="003372D3" w:rsidR="00206E1F" w14:paraId="76CEEA1F" wp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:rsidRPr="003372D3" w:rsidR="00206E1F" w:rsidRDefault="00143087" w14:paraId="067BD367" wp14:textId="77777777">
            <w:pPr>
              <w:pStyle w:val="Tijeloteksta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3372D3" w:rsidR="00206E1F" w:rsidRDefault="00143087" w14:paraId="40592D13" wp14:textId="77777777">
            <w:pPr>
              <w:pStyle w:val="Tij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</w:t>
            </w:r>
            <w:r w:rsidR="00BB7710">
              <w:rPr>
                <w:lang w:val="sr-Latn-CS"/>
              </w:rPr>
              <w:t>na sprskom jeziku</w:t>
            </w:r>
          </w:p>
        </w:tc>
      </w:tr>
    </w:tbl>
    <w:p xmlns:wp14="http://schemas.microsoft.com/office/word/2010/wordml" w:rsidRPr="003372D3" w:rsidR="00206E1F" w:rsidRDefault="00206E1F" w14:paraId="4DDBEF00" wp14:textId="77777777">
      <w:pPr>
        <w:rPr>
          <w:lang w:val="sr-Latn-CS"/>
        </w:rPr>
      </w:pPr>
    </w:p>
    <w:p xmlns:wp14="http://schemas.microsoft.com/office/word/2010/wordml" w:rsidRPr="003372D3" w:rsidR="00206E1F" w:rsidRDefault="00D44844" w14:paraId="488454DE" wp14:textId="77777777">
      <w:pPr>
        <w:pStyle w:val="Naslov1"/>
        <w:rPr>
          <w:lang w:val="sr-Latn-CS"/>
        </w:rPr>
      </w:pPr>
      <w:bookmarkStart w:name="_Toc161771498" w:id="7"/>
      <w:r>
        <w:rPr>
          <w:lang w:val="sr-Latn-CS"/>
        </w:rPr>
        <w:t>Opis korisnika</w:t>
      </w:r>
      <w:bookmarkEnd w:id="7"/>
    </w:p>
    <w:p xmlns:wp14="http://schemas.microsoft.com/office/word/2010/wordml" w:rsidRPr="003372D3" w:rsidR="00206E1F" w:rsidP="009075F6" w:rsidRDefault="008D40CE" w14:paraId="394D7C02" wp14:textId="7EE4F67F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>U ovom odeljku opisani su korisnici Sportska oprema sistema.  Postoje 2 tipa korisnika: kupac i administrator.</w:t>
      </w:r>
    </w:p>
    <w:p xmlns:wp14="http://schemas.microsoft.com/office/word/2010/wordml" w:rsidRPr="003372D3" w:rsidR="00206E1F" w:rsidP="00B849B5" w:rsidRDefault="00B849B5" w14:paraId="776A6674" wp14:textId="77777777">
      <w:pPr>
        <w:pStyle w:val="Naslov2"/>
        <w:rPr>
          <w:lang w:val="sr-Latn-CS"/>
        </w:rPr>
      </w:pPr>
      <w:bookmarkStart w:name="_Toc161771499" w:id="8"/>
      <w:r>
        <w:rPr>
          <w:lang w:val="sr-Latn-CS"/>
        </w:rPr>
        <w:t>Opis potencijalnog tržišta</w:t>
      </w:r>
      <w:bookmarkEnd w:id="8"/>
    </w:p>
    <w:p xmlns:wp14="http://schemas.microsoft.com/office/word/2010/wordml" w:rsidRPr="003372D3" w:rsidR="00206E1F" w:rsidRDefault="00206E1F" w14:paraId="3461D779" wp14:textId="77777777">
      <w:pPr>
        <w:rPr>
          <w:lang w:val="sr-Latn-CS"/>
        </w:rPr>
      </w:pPr>
    </w:p>
    <w:p xmlns:wp14="http://schemas.microsoft.com/office/word/2010/wordml" w:rsidR="0039103B" w:rsidP="0039103B" w:rsidRDefault="0039103B" w14:paraId="140400E8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Potencijalni korisnici sistema </w:t>
      </w:r>
      <w:r w:rsidR="00992ABD">
        <w:rPr>
          <w:lang w:val="sr-Latn-CS"/>
        </w:rPr>
        <w:t xml:space="preserve"> su osobe svih uzrasta, koje interesuje sportska roba.</w:t>
      </w:r>
    </w:p>
    <w:p xmlns:wp14="http://schemas.microsoft.com/office/word/2010/wordml" w:rsidRPr="00992ABD" w:rsidR="00992ABD" w:rsidP="2554CC2E" w:rsidRDefault="0039103B" w14:paraId="328CCBE5" wp14:textId="625ACF6A">
      <w:pPr>
        <w:pStyle w:val="Tijeloteksta"/>
        <w:rPr>
          <w:rFonts w:ascii="Times New Roman" w:hAnsi="Times New Roman" w:eastAsia="Times New Roman" w:cs="Times New Roman"/>
          <w:lang w:val="sr-Latn-RS"/>
        </w:rPr>
      </w:pPr>
      <w:r w:rsidRPr="2554CC2E" w:rsidR="2554CC2E">
        <w:rPr>
          <w:lang w:val="sr-Latn-CS"/>
        </w:rPr>
        <w:t xml:space="preserve">Inicijalna verzija Sportska oprema portala </w:t>
      </w:r>
      <w:r w:rsidRPr="2554CC2E" w:rsidR="2554CC2E">
        <w:rPr>
          <w:rFonts w:ascii="Times New Roman" w:hAnsi="Times New Roman" w:eastAsia="Times New Roman" w:cs="Times New Roman"/>
          <w:lang w:val="sr-Latn-RS"/>
        </w:rPr>
        <w:t>će biti namenjena prodaji sportskih proizvoda. Ukoliko interesovanje bude na zavidnom nivou, moguće je proširiti domen sportskih proizvoda koji će se nalaziti u ponudi.</w:t>
      </w:r>
    </w:p>
    <w:p xmlns:wp14="http://schemas.microsoft.com/office/word/2010/wordml" w:rsidR="00992ABD" w:rsidP="00992ABD" w:rsidRDefault="009B2233" w14:paraId="58140C4F" wp14:textId="77777777">
      <w:pPr>
        <w:pStyle w:val="Tijeloteksta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xmlns:wp14="http://schemas.microsoft.com/office/word/2010/wordml" w:rsidR="00992ABD" w:rsidP="00992ABD" w:rsidRDefault="00992ABD" w14:paraId="4AC0EE84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 Dizajn portala će biti krajnje jednostavan, kako bi kupovina i detaljne informacije bile dostupne kupcima različitih uzrasta.</w:t>
      </w:r>
    </w:p>
    <w:p xmlns:wp14="http://schemas.microsoft.com/office/word/2010/wordml" w:rsidR="0039103B" w:rsidP="009B2233" w:rsidRDefault="0039103B" w14:paraId="3CF2D8B6" wp14:textId="77777777">
      <w:pPr>
        <w:pStyle w:val="Tijeloteksta"/>
        <w:rPr>
          <w:lang w:val="sr-Latn-CS"/>
        </w:rPr>
      </w:pPr>
    </w:p>
    <w:p xmlns:wp14="http://schemas.microsoft.com/office/word/2010/wordml" w:rsidRPr="003372D3" w:rsidR="00206E1F" w:rsidP="00D44844" w:rsidRDefault="00D44844" w14:paraId="579AF3AD" wp14:textId="77777777">
      <w:pPr>
        <w:pStyle w:val="Naslov2"/>
        <w:rPr>
          <w:lang w:val="sr-Latn-CS"/>
        </w:rPr>
      </w:pPr>
      <w:bookmarkStart w:name="_Toc161771500" w:id="9"/>
      <w:r>
        <w:rPr>
          <w:lang w:val="sr-Latn-CS"/>
        </w:rPr>
        <w:t>Profili korisnika</w:t>
      </w:r>
      <w:bookmarkEnd w:id="9"/>
    </w:p>
    <w:p xmlns:wp14="http://schemas.microsoft.com/office/word/2010/wordml" w:rsidRPr="003372D3" w:rsidR="00206E1F" w:rsidRDefault="00206E1F" w14:paraId="0FB78278" wp14:textId="77777777">
      <w:pPr>
        <w:rPr>
          <w:lang w:val="sr-Latn-CS"/>
        </w:rPr>
      </w:pPr>
    </w:p>
    <w:p xmlns:wp14="http://schemas.microsoft.com/office/word/2010/wordml" w:rsidRPr="003372D3" w:rsidR="003B1702" w:rsidP="003B1702" w:rsidRDefault="003B1702" w14:paraId="7CDD6F1B" wp14:textId="77777777">
      <w:pPr>
        <w:pStyle w:val="Tijeloteksta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xmlns:wp14="http://schemas.microsoft.com/office/word/2010/wordml" w:rsidR="009075F6" w:rsidP="00804367" w:rsidRDefault="00804367" w14:paraId="62EFD62B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xmlns:wp14="http://schemas.microsoft.com/office/word/2010/wordml" w:rsidR="00CB7DE7" w:rsidP="00CB7DE7" w:rsidRDefault="00CB7DE7" w14:paraId="56291438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U ulozi administratora će se najčešće naći  osoba sa visokim nivoom poznavanja računara, i administriranja Web servera. </w:t>
      </w:r>
    </w:p>
    <w:p xmlns:wp14="http://schemas.microsoft.com/office/word/2010/wordml" w:rsidR="003B1702" w:rsidP="00804367" w:rsidRDefault="00804367" w14:paraId="6C0D20CF" wp14:textId="0D495CA7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Administrator će imati pristup svim funkcijama sistema, odnosno imaće mogućnost dodavanje i brisanje proizvoda, </w:t>
      </w:r>
      <w:proofErr w:type="spellStart"/>
      <w:r w:rsidRPr="2554CC2E" w:rsidR="2554CC2E">
        <w:rPr>
          <w:lang w:val="sr-Latn-CS"/>
        </w:rPr>
        <w:t>moćiće</w:t>
      </w:r>
      <w:proofErr w:type="spellEnd"/>
      <w:r w:rsidRPr="2554CC2E" w:rsidR="2554CC2E">
        <w:rPr>
          <w:lang w:val="sr-Latn-CS"/>
        </w:rPr>
        <w:t xml:space="preserve"> da pristupi informacijama  o korisnicima koji su prijavljeni na sajtu i imaće mogućnost uklanjanja registrovanih korisnika na sajtu.</w:t>
      </w:r>
    </w:p>
    <w:p xmlns:wp14="http://schemas.microsoft.com/office/word/2010/wordml" w:rsidR="00CB7DE7" w:rsidP="2554CC2E" w:rsidRDefault="00CB7DE7" w14:paraId="10ECC29B" wp14:textId="20E69311">
      <w:pPr>
        <w:pStyle w:val="Tijeloteksta"/>
        <w:rPr>
          <w:b w:val="1"/>
          <w:bCs w:val="1"/>
          <w:lang w:val="sr-Latn-CS"/>
        </w:rPr>
      </w:pPr>
      <w:r w:rsidRPr="2554CC2E" w:rsidR="2554CC2E">
        <w:rPr>
          <w:b w:val="1"/>
          <w:bCs w:val="1"/>
          <w:lang w:val="sr-Latn-CS"/>
        </w:rPr>
        <w:t>Prijavljeni korisnik - kupac:</w:t>
      </w:r>
    </w:p>
    <w:p xmlns:wp14="http://schemas.microsoft.com/office/word/2010/wordml" w:rsidR="00CB7DE7" w:rsidP="00CB7DE7" w:rsidRDefault="00CB7DE7" w14:paraId="45710B38" wp14:textId="672A34A0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Kupac ima mogućnost registracije na sajtu, odnosno prijave ukoliko već ima profil. On će biti u mogućnosti da izabere proizvode iz svih kategorija </w:t>
      </w:r>
      <w:proofErr w:type="spellStart"/>
      <w:r w:rsidRPr="2554CC2E" w:rsidR="2554CC2E">
        <w:rPr>
          <w:lang w:val="sr-Latn-CS"/>
        </w:rPr>
        <w:t>online</w:t>
      </w:r>
      <w:proofErr w:type="spellEnd"/>
      <w:r w:rsidRPr="2554CC2E" w:rsidR="2554CC2E">
        <w:rPr>
          <w:lang w:val="sr-Latn-CS"/>
        </w:rPr>
        <w:t xml:space="preserve"> prodavnice. Imaće </w:t>
      </w:r>
      <w:proofErr w:type="spellStart"/>
      <w:r w:rsidRPr="2554CC2E" w:rsidR="2554CC2E">
        <w:rPr>
          <w:lang w:val="sr-Latn-CS"/>
        </w:rPr>
        <w:t>mogučnost</w:t>
      </w:r>
      <w:proofErr w:type="spellEnd"/>
      <w:r w:rsidRPr="2554CC2E" w:rsidR="2554CC2E">
        <w:rPr>
          <w:lang w:val="sr-Latn-CS"/>
        </w:rPr>
        <w:t xml:space="preserve"> ocenjivanja i dodavanja proizvoda u omiljene.</w:t>
      </w:r>
    </w:p>
    <w:p xmlns:wp14="http://schemas.microsoft.com/office/word/2010/wordml" w:rsidR="00CB7DE7" w:rsidP="00CB7DE7" w:rsidRDefault="00CB7DE7" w14:paraId="349E9A20" wp14:textId="77777777">
      <w:pPr>
        <w:pStyle w:val="Tijeloteksta"/>
        <w:rPr>
          <w:b/>
          <w:lang w:val="sr-Latn-RS"/>
        </w:rPr>
      </w:pPr>
      <w:r>
        <w:rPr>
          <w:b/>
          <w:lang w:val="sr-Latn-CS"/>
        </w:rPr>
        <w:t>Posetilac</w:t>
      </w:r>
      <w:r>
        <w:rPr>
          <w:b/>
          <w:lang w:val="sr-Latn-RS"/>
        </w:rPr>
        <w:t>:</w:t>
      </w:r>
    </w:p>
    <w:p xmlns:wp14="http://schemas.microsoft.com/office/word/2010/wordml" w:rsidR="00CB7DE7" w:rsidP="00CB7DE7" w:rsidRDefault="00CB7DE7" w14:paraId="4403DE54" wp14:textId="77777777">
      <w:pPr>
        <w:pStyle w:val="Tijeloteksta"/>
        <w:ind w:left="0"/>
        <w:rPr>
          <w:lang w:val="sr-Latn-CS"/>
        </w:rPr>
      </w:pPr>
      <w:r>
        <w:rPr>
          <w:b/>
          <w:lang w:val="sr-Latn-CS"/>
        </w:rPr>
        <w:t xml:space="preserve">              </w:t>
      </w:r>
      <w:r>
        <w:rPr>
          <w:lang w:val="sr-Latn-CS"/>
        </w:rPr>
        <w:t xml:space="preserve">Prijava i registracija nisu obavezni osim za kupovinu, pa će svako biti u prilici da poseti sajt i pogleda </w:t>
      </w:r>
    </w:p>
    <w:p xmlns:wp14="http://schemas.microsoft.com/office/word/2010/wordml" w:rsidRPr="003372D3" w:rsidR="00CB7DE7" w:rsidP="00CB7DE7" w:rsidRDefault="00CB7DE7" w14:paraId="21FF8984" wp14:textId="02245930">
      <w:pPr>
        <w:pStyle w:val="Tijeloteksta"/>
        <w:ind w:left="0"/>
        <w:rPr>
          <w:lang w:val="sr-Latn-CS"/>
        </w:rPr>
      </w:pPr>
      <w:r w:rsidRPr="2554CC2E" w:rsidR="2554CC2E">
        <w:rPr>
          <w:lang w:val="sr-Latn-CS"/>
        </w:rPr>
        <w:t xml:space="preserve">              proizvode i detaljan opis svakog, bez obzira da li ima nalog ili ne.</w:t>
      </w:r>
    </w:p>
    <w:p xmlns:wp14="http://schemas.microsoft.com/office/word/2010/wordml" w:rsidRPr="003372D3" w:rsidR="00206E1F" w:rsidP="00B849B5" w:rsidRDefault="00B849B5" w14:paraId="0296ABEC" wp14:textId="77777777">
      <w:pPr>
        <w:pStyle w:val="Naslov2"/>
        <w:rPr>
          <w:lang w:val="sr-Latn-CS"/>
        </w:rPr>
      </w:pPr>
      <w:bookmarkStart w:name="_Toc161771501" w:id="10"/>
      <w:r>
        <w:rPr>
          <w:lang w:val="sr-Latn-CS"/>
        </w:rPr>
        <w:t>Opis okruženja</w:t>
      </w:r>
      <w:bookmarkEnd w:id="10"/>
    </w:p>
    <w:p xmlns:wp14="http://schemas.microsoft.com/office/word/2010/wordml" w:rsidRPr="003372D3" w:rsidR="00206E1F" w:rsidRDefault="00206E1F" w14:paraId="1FC39945" wp14:textId="77777777">
      <w:pPr>
        <w:rPr>
          <w:lang w:val="sr-Latn-CS"/>
        </w:rPr>
      </w:pPr>
    </w:p>
    <w:p xmlns:wp14="http://schemas.microsoft.com/office/word/2010/wordml" w:rsidR="00150CC1" w:rsidP="00150CC1" w:rsidRDefault="00150CC1" w14:paraId="35E46AD3" wp14:textId="77777777">
      <w:pPr>
        <w:pStyle w:val="Tijeloteksta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xmlns:wp14="http://schemas.microsoft.com/office/word/2010/wordml" w:rsidRPr="003372D3" w:rsidR="00206E1F" w:rsidP="00D44844" w:rsidRDefault="00D44844" w14:paraId="046F2550" wp14:textId="77777777">
      <w:pPr>
        <w:pStyle w:val="Naslov2"/>
        <w:rPr>
          <w:lang w:val="sr-Latn-CS"/>
        </w:rPr>
      </w:pPr>
      <w:bookmarkStart w:name="_Toc161771502" w:id="11"/>
      <w:r>
        <w:rPr>
          <w:lang w:val="sr-Latn-CS"/>
        </w:rPr>
        <w:t>Osnovne potrebe korisnika</w:t>
      </w:r>
      <w:bookmarkEnd w:id="11"/>
    </w:p>
    <w:p xmlns:wp14="http://schemas.microsoft.com/office/word/2010/wordml" w:rsidRPr="003372D3" w:rsidR="00206E1F" w:rsidRDefault="00206E1F" w14:paraId="0562CB0E" wp14:textId="77777777">
      <w:pPr>
        <w:rPr>
          <w:lang w:val="sr-Latn-CS"/>
        </w:rPr>
      </w:pPr>
    </w:p>
    <w:p xmlns:wp14="http://schemas.microsoft.com/office/word/2010/wordml" w:rsidRPr="003372D3" w:rsidR="00206E1F" w:rsidP="0095579F" w:rsidRDefault="00571FC4" w14:paraId="59EBA109" wp14:textId="77777777">
      <w:pPr>
        <w:pStyle w:val="Tijeloteksta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xmlns:wp14="http://schemas.microsoft.com/office/word/2010/wordml" w:rsidR="00206E1F" w:rsidP="2554CC2E" w:rsidRDefault="0095579F" w14:paraId="0820F33F" wp14:textId="0D378CFD">
      <w:pPr>
        <w:pStyle w:val="Tijeloteksta"/>
        <w:numPr>
          <w:ilvl w:val="0"/>
          <w:numId w:val="30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2554CC2E" w:rsidR="2554CC2E">
        <w:rPr>
          <w:b w:val="1"/>
          <w:bCs w:val="1"/>
          <w:lang w:val="sr-Latn-CS"/>
        </w:rPr>
        <w:t>Ne postojanje velikog broja prodavnica, iako je interesovanje veliko.</w:t>
      </w:r>
      <w:r w:rsidRPr="2554CC2E" w:rsidR="2554CC2E">
        <w:rPr>
          <w:lang w:val="sr-Latn-CS"/>
        </w:rPr>
        <w:t xml:space="preserve">  Trenutno postoje 3-4 prodavnice na teritoriji Srbije da su poznate šire.</w:t>
      </w:r>
    </w:p>
    <w:p w:rsidR="2554CC2E" w:rsidP="2554CC2E" w:rsidRDefault="2554CC2E" w14:paraId="6C36296B" w14:textId="22B744B6">
      <w:pPr>
        <w:pStyle w:val="Tijeloteksta"/>
        <w:numPr>
          <w:ilvl w:val="0"/>
          <w:numId w:val="30"/>
        </w:numPr>
        <w:tabs>
          <w:tab w:val="clear" w:leader="none" w:pos="360"/>
          <w:tab w:val="num" w:leader="none" w:pos="1080"/>
        </w:tabs>
        <w:ind w:left="1080"/>
        <w:rPr>
          <w:noProof w:val="0"/>
          <w:lang w:val="sr"/>
        </w:rPr>
      </w:pPr>
      <w:r w:rsidRPr="2554CC2E" w:rsidR="2554CC2E">
        <w:rPr>
          <w:b w:val="1"/>
          <w:bCs w:val="1"/>
          <w:noProof w:val="0"/>
          <w:lang w:val="sr"/>
        </w:rPr>
        <w:t>Visoke cene.</w:t>
      </w:r>
      <w:r w:rsidRPr="2554CC2E" w:rsidR="2554CC2E">
        <w:rPr>
          <w:noProof w:val="0"/>
          <w:lang w:val="sr"/>
        </w:rPr>
        <w:t xml:space="preserve">  Iako postoji mali broj radnji i online prodavnica koje se bave maloprodajom sportske opreme, cene artikala su dosta visoke za uslove naših kupaca.</w:t>
      </w:r>
    </w:p>
    <w:p w:rsidR="2554CC2E" w:rsidP="2554CC2E" w:rsidRDefault="2554CC2E" w14:paraId="5EE00F66" w14:textId="6ACB547B">
      <w:pPr>
        <w:pStyle w:val="Tijeloteksta"/>
        <w:numPr>
          <w:ilvl w:val="0"/>
          <w:numId w:val="30"/>
        </w:numPr>
        <w:tabs>
          <w:tab w:val="clear" w:leader="none" w:pos="360"/>
          <w:tab w:val="num" w:leader="none" w:pos="1080"/>
        </w:tabs>
        <w:ind w:left="1080"/>
        <w:rPr>
          <w:noProof w:val="0"/>
          <w:lang w:val="sr"/>
        </w:rPr>
      </w:pPr>
      <w:r w:rsidRPr="2554CC2E" w:rsidR="2554CC2E">
        <w:rPr>
          <w:b w:val="1"/>
          <w:bCs w:val="1"/>
          <w:noProof w:val="0"/>
          <w:lang w:val="sr"/>
        </w:rPr>
        <w:t>Neažurirani proizvodi, slaba dobavka.</w:t>
      </w:r>
      <w:r w:rsidRPr="2554CC2E" w:rsidR="2554CC2E">
        <w:rPr>
          <w:noProof w:val="0"/>
          <w:lang w:val="sr"/>
        </w:rPr>
        <w:t xml:space="preserve">  Iako pomenute prodavnice koliko toliko nude neke proizvode, česta pojava jeste neažuriranost stanja tih artikala, kao i spora nabavka rasprodatih proizvoda, a u nekim slučajevima se dodatna nabavka ni ne izvrši.</w:t>
      </w:r>
    </w:p>
    <w:p w:rsidR="2554CC2E" w:rsidP="2554CC2E" w:rsidRDefault="2554CC2E" w14:paraId="745CBBF0" w14:textId="72E78536">
      <w:pPr>
        <w:pStyle w:val="Tijeloteksta"/>
        <w:tabs>
          <w:tab w:val="clear" w:leader="none" w:pos="360"/>
          <w:tab w:val="num" w:leader="none" w:pos="1080"/>
        </w:tabs>
        <w:ind w:left="360"/>
        <w:rPr>
          <w:lang w:val="sr-Latn-CS"/>
        </w:rPr>
      </w:pPr>
    </w:p>
    <w:p xmlns:wp14="http://schemas.microsoft.com/office/word/2010/wordml" w:rsidRPr="003372D3" w:rsidR="00206E1F" w:rsidP="00D44844" w:rsidRDefault="00D44844" w14:paraId="4057217E" wp14:textId="77777777">
      <w:pPr>
        <w:pStyle w:val="Naslov2"/>
        <w:rPr>
          <w:lang w:val="sr-Latn-CS"/>
        </w:rPr>
      </w:pPr>
      <w:bookmarkStart w:name="_Toc161771503" w:id="12"/>
      <w:r>
        <w:rPr>
          <w:lang w:val="sr-Latn-CS"/>
        </w:rPr>
        <w:t>Alternative i konkurencija</w:t>
      </w:r>
      <w:bookmarkEnd w:id="12"/>
    </w:p>
    <w:p xmlns:wp14="http://schemas.microsoft.com/office/word/2010/wordml" w:rsidRPr="003372D3" w:rsidR="00B46D71" w:rsidP="00B46D71" w:rsidRDefault="00B46D71" w14:paraId="50F53D23" wp14:textId="355B487D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Ima nekoliko prodavnica na teritoriji Srbije koji predstavljaju konkurenciju sto se tiče sportske opreme, kao što su </w:t>
      </w:r>
      <w:proofErr w:type="spellStart"/>
      <w:r w:rsidRPr="2554CC2E" w:rsidR="2554CC2E">
        <w:rPr>
          <w:lang w:val="sr-Latn-CS"/>
        </w:rPr>
        <w:t>Sportvision</w:t>
      </w:r>
      <w:proofErr w:type="spellEnd"/>
      <w:r w:rsidRPr="2554CC2E" w:rsidR="2554CC2E">
        <w:rPr>
          <w:lang w:val="sr-Latn-CS"/>
        </w:rPr>
        <w:t xml:space="preserve">, Đak sport, </w:t>
      </w:r>
      <w:proofErr w:type="spellStart"/>
      <w:r w:rsidRPr="2554CC2E" w:rsidR="2554CC2E">
        <w:rPr>
          <w:lang w:val="sr-Latn-CS"/>
        </w:rPr>
        <w:t>Dunk</w:t>
      </w:r>
      <w:proofErr w:type="spellEnd"/>
      <w:r w:rsidRPr="2554CC2E" w:rsidR="2554CC2E">
        <w:rPr>
          <w:lang w:val="sr-Latn-CS"/>
        </w:rPr>
        <w:t xml:space="preserve"> shop.</w:t>
      </w:r>
    </w:p>
    <w:p xmlns:wp14="http://schemas.microsoft.com/office/word/2010/wordml" w:rsidRPr="003372D3" w:rsidR="00206E1F" w:rsidP="00D44844" w:rsidRDefault="00B849B5" w14:paraId="2EC9EB5E" wp14:textId="77777777">
      <w:pPr>
        <w:pStyle w:val="Naslov1"/>
        <w:numPr>
          <w:ilvl w:val="0"/>
          <w:numId w:val="4"/>
        </w:numPr>
        <w:rPr>
          <w:lang w:val="sr-Latn-CS"/>
        </w:rPr>
      </w:pPr>
      <w:bookmarkStart w:name="_Toc161771504" w:id="1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xmlns:wp14="http://schemas.microsoft.com/office/word/2010/wordml" w:rsidRPr="003372D3" w:rsidR="00206E1F" w:rsidP="00732741" w:rsidRDefault="00D00311" w14:paraId="5941E54F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3219FE">
        <w:rPr>
          <w:lang w:val="sr-Latn-CS"/>
        </w:rPr>
        <w:t>Sportvision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Pr="003372D3" w:rsidR="00206E1F">
        <w:rPr>
          <w:lang w:val="sr-Latn-CS"/>
        </w:rPr>
        <w:t xml:space="preserve">. </w:t>
      </w:r>
    </w:p>
    <w:p xmlns:wp14="http://schemas.microsoft.com/office/word/2010/wordml" w:rsidRPr="003372D3" w:rsidR="00206E1F" w:rsidP="00D44844" w:rsidRDefault="00D44844" w14:paraId="5B930426" wp14:textId="77777777">
      <w:pPr>
        <w:pStyle w:val="Naslov2"/>
        <w:rPr>
          <w:lang w:val="sr-Latn-CS"/>
        </w:rPr>
      </w:pPr>
      <w:bookmarkStart w:name="_Toc161771505" w:id="14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Pr="003372D3" w:rsidR="00206E1F">
        <w:rPr>
          <w:lang w:val="sr-Latn-CS"/>
        </w:rPr>
        <w:t xml:space="preserve"> </w:t>
      </w:r>
    </w:p>
    <w:p xmlns:wp14="http://schemas.microsoft.com/office/word/2010/wordml" w:rsidR="003219FE" w:rsidP="003219FE" w:rsidRDefault="003219FE" w14:paraId="2CB76103" wp14:textId="00EE277D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>Sportska oprema portal će biti izradjen kao Web Aplikacija s u ulozi DBMS.</w:t>
      </w:r>
    </w:p>
    <w:p xmlns:wp14="http://schemas.microsoft.com/office/word/2010/wordml" w:rsidR="003219FE" w:rsidP="003219FE" w:rsidRDefault="003219FE" w14:paraId="2BE04A50" wp14:textId="378DF166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Sportska oprema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</w:t>
      </w:r>
      <w:proofErr w:type="spellStart"/>
      <w:r w:rsidRPr="2554CC2E" w:rsidR="2554CC2E">
        <w:rPr>
          <w:lang w:val="sr-Latn-CS"/>
        </w:rPr>
        <w:t>Linux</w:t>
      </w:r>
      <w:proofErr w:type="spellEnd"/>
      <w:r w:rsidRPr="2554CC2E" w:rsidR="2554CC2E">
        <w:rPr>
          <w:lang w:val="sr-Latn-CS"/>
        </w:rPr>
        <w:t>, Windows i Mac platformi. Serverske komponente će komunicirati sa DBMS-om koji se nalazi na istoj mašini.</w:t>
      </w:r>
    </w:p>
    <w:p xmlns:wp14="http://schemas.microsoft.com/office/word/2010/wordml" w:rsidRPr="003372D3" w:rsidR="00206E1F" w:rsidP="00F06298" w:rsidRDefault="00F06298" w14:paraId="7A2D2018" wp14:textId="77777777">
      <w:pPr>
        <w:pStyle w:val="Tijeloteksta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xmlns:wp14="http://schemas.microsoft.com/office/word/2010/wordml" w:rsidRPr="003372D3" w:rsidR="00206E1F" w:rsidRDefault="00206E1F" w14:paraId="34CE0A41" wp14:textId="77777777">
      <w:pPr>
        <w:pStyle w:val="Tijeloteksta"/>
        <w:rPr>
          <w:lang w:val="sr-Latn-CS"/>
        </w:rPr>
      </w:pPr>
    </w:p>
    <w:p xmlns:wp14="http://schemas.microsoft.com/office/word/2010/wordml" w:rsidRPr="003372D3" w:rsidR="00206E1F" w:rsidP="00E5055D" w:rsidRDefault="003671A1" w14:paraId="54C08F98" wp14:textId="77777777">
      <w:pPr>
        <w:pStyle w:val="Tijeloteksta"/>
        <w:ind w:left="851"/>
        <w:rPr>
          <w:lang w:val="sr-Latn-CS"/>
        </w:rPr>
      </w:pPr>
      <w:r>
        <w:rPr>
          <w:noProof/>
          <w:lang w:val="sr-Latn-CS"/>
        </w:rPr>
        <mc:AlternateContent xmlns:mc="http://schemas.openxmlformats.org/markup-compatibility/2006">
          <mc:Choice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4CFFE88" wp14:editId="7777777">
                <wp:extent cx="5172075" cy="1240790"/>
                <wp:effectExtent l="9525" t="9525" r="9525" b="6985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40790"/>
                          <a:chOff x="2448" y="2688"/>
                          <a:chExt cx="8145" cy="1996"/>
                        </a:xfrm>
                      </wpg:grpSpPr>
                      <wps:wsp xmlns:wps="http://schemas.microsoft.com/office/word/2010/wordprocessingShape"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="005D129A" w:rsidRDefault="003219FE" w14:paraId="7FC951C7" wp14:textId="77777777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Spo</w:t>
                              </w:r>
                              <w:r w:rsidR="00F23B40">
                                <w:rPr>
                                  <w:b/>
                                  <w:lang w:val="sr-Latn-CS"/>
                                </w:rPr>
                                <w:t>rtvis</w:t>
                              </w:r>
                            </w:p>
                            <w:p xmlns:wp14="http://schemas.microsoft.com/office/word/2010/wordml" xmlns:w14="http://schemas.microsoft.com/office/word/2010/wordml" w:rsidRPr="00AF6B06" w:rsidR="005D129A" w:rsidRDefault="005D129A" w14:paraId="1BAC3D85" wp14:textId="77777777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="005D129A" w:rsidP="00AF6B06" w:rsidRDefault="005D129A" w14:paraId="62EBF3C5" wp14:textId="77777777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Pr="00AF6B06" w:rsidR="005D129A" w:rsidP="00AF6B06" w:rsidRDefault="005D129A" w14:paraId="62162BBD" wp14:textId="77777777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="003219FE" w:rsidP="00AF6B06" w:rsidRDefault="003219FE" w14:paraId="428A2892" wp14:textId="77777777">
                              <w:pPr>
                                <w:pStyle w:val="Tijeloteksta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Sportvision</w:t>
                              </w:r>
                            </w:p>
                            <w:p xmlns:wp14="http://schemas.microsoft.com/office/word/2010/wordml" xmlns:w14="http://schemas.microsoft.com/office/word/2010/wordml" w:rsidRPr="00F06298" w:rsidR="005D129A" w:rsidP="00AF6B06" w:rsidRDefault="005D129A" w14:paraId="648107CA" wp14:textId="77777777">
                              <w:pPr>
                                <w:pStyle w:val="Tijeloteksta2"/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xmlns:wp14="http://schemas.microsoft.com/office/word/2010/wordml" xmlns:w14="http://schemas.microsoft.com/office/word/2010/wordml" w:rsidRPr="00F06298" w:rsidR="005D129A" w:rsidRDefault="005D129A" w14:paraId="6D98A12B" wp14:textId="77777777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="005D129A" w:rsidP="003219FE" w:rsidRDefault="003219FE" w14:paraId="040611BF" wp14:textId="7777777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 w:rsidR="005D129A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 w:rsidR="005D129A"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 w:rsidR="005D129A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xmlns:wp14="http://schemas.microsoft.com/office/word/2010/wordml" xmlns:w14="http://schemas.microsoft.com/office/word/2010/wordml" w:rsidRPr="003219FE" w:rsidR="003219FE" w:rsidP="003219FE" w:rsidRDefault="003219FE" w14:paraId="48071003" wp14:textId="7777777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kupci</w:t>
                              </w:r>
                            </w:p>
                            <w:p xmlns:wp14="http://schemas.microsoft.com/office/word/2010/wordml" xmlns:w14="http://schemas.microsoft.com/office/word/2010/wordml" w:rsidRPr="00F06298" w:rsidR="005D129A" w:rsidP="00F06298" w:rsidRDefault="005D129A" w14:paraId="2DFB98B1" wp14:textId="7777777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xmlns:w14="http://schemas.microsoft.com/office/word/2010/wordml" xmlns:w="http://schemas.openxmlformats.org/wordprocessingml/2006/main" w14:anchorId="67DFD46A">
              <v:group xmlns:o="urn:schemas-microsoft-com:office:office" xmlns:v="urn:schemas-microsoft-com:vml" id="Group 26" style="width:407.25pt;height:97.7pt;mso-position-horizontal-relative:char;mso-position-vertical-relative:line" coordsize="8145,1996" coordorigin="2448,268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">
                <v:oval id="Oval 3" style="position:absolute;left:5661;top:2704;width:1800;height:180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6021;top:3244;width:1080;height:700;visibility:visible;mso-wrap-style:square;v-text-anchor:top" o:spid="_x0000_s102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>
                  <v:textbox>
                    <w:txbxContent>
                      <w:p xmlns:wp14="http://schemas.microsoft.com/office/word/2010/wordml" w:rsidR="005D129A" w:rsidRDefault="003219FE" w14:paraId="1613AA56" wp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Spo</w:t>
                        </w:r>
                        <w:r w:rsidR="00F23B40">
                          <w:rPr>
                            <w:b/>
                            <w:lang w:val="sr-Latn-CS"/>
                          </w:rPr>
                          <w:t>rtvis</w:t>
                        </w:r>
                      </w:p>
                      <w:p xmlns:wp14="http://schemas.microsoft.com/office/word/2010/wordml" w:rsidRPr="00AF6B06" w:rsidR="005D129A" w:rsidRDefault="005D129A" w14:paraId="12D871C6" wp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style="position:absolute;left:8721;top:3064;width:1872;height:1080;visibility:visible;mso-wrap-style:square;v-text-anchor:top" o:spid="_x0000_s102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xmlns:wp14="http://schemas.microsoft.com/office/word/2010/wordml" w:rsidR="005D129A" w:rsidP="00AF6B06" w:rsidRDefault="005D129A" w14:paraId="2946DB82" wp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xmlns:wp14="http://schemas.microsoft.com/office/word/2010/wordml" w:rsidRPr="00AF6B06" w:rsidR="005D129A" w:rsidP="00AF6B06" w:rsidRDefault="005D129A" w14:paraId="5A7EF27B" wp14:textId="77777777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style="position:absolute;left:2448;top:2688;width:1953;height:1996;visibility:visible;mso-wrap-style:square;v-text-anchor:top" o:spid="_x0000_s1030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xmlns:wp14="http://schemas.microsoft.com/office/word/2010/wordml" w:rsidR="003219FE" w:rsidP="00AF6B06" w:rsidRDefault="003219FE" w14:paraId="06B763FD" wp14:textId="77777777">
                        <w:pPr>
                          <w:pStyle w:val="Tijeloteksta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Sportvision</w:t>
                        </w:r>
                      </w:p>
                      <w:p xmlns:wp14="http://schemas.microsoft.com/office/word/2010/wordml" w:rsidRPr="00F06298" w:rsidR="005D129A" w:rsidP="00AF6B06" w:rsidRDefault="005D129A" w14:paraId="7ACBABED" wp14:textId="77777777">
                        <w:pPr>
                          <w:pStyle w:val="Tijeloteksta2"/>
                          <w:rPr>
                            <w:lang w:val="sr-Latn-CS"/>
                          </w:rPr>
                        </w:pP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xmlns:wp14="http://schemas.microsoft.com/office/word/2010/wordml" w:rsidRPr="00F06298" w:rsidR="005D129A" w:rsidRDefault="005D129A" w14:paraId="5997CC1D" wp14:textId="77777777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xmlns:wp14="http://schemas.microsoft.com/office/word/2010/wordml" w:rsidR="005D129A" w:rsidP="003219FE" w:rsidRDefault="003219FE" w14:paraId="442B9390" wp14:textId="77777777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 w:rsidR="005D129A">
                          <w:rPr>
                            <w:b/>
                            <w:lang w:val="sr-Latn-CS"/>
                          </w:rPr>
                          <w:t>dminist</w:t>
                        </w:r>
                        <w:r w:rsidR="005D129A"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 w:rsidR="005D129A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xmlns:wp14="http://schemas.microsoft.com/office/word/2010/wordml" w:rsidRPr="003219FE" w:rsidR="003219FE" w:rsidP="003219FE" w:rsidRDefault="003219FE" w14:paraId="04309B27" wp14:textId="77777777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kupci</w:t>
                        </w:r>
                      </w:p>
                      <w:p xmlns:wp14="http://schemas.microsoft.com/office/word/2010/wordml" w:rsidRPr="00F06298" w:rsidR="005D129A" w:rsidP="00F06298" w:rsidRDefault="005D129A" w14:paraId="54ACA217" wp14:textId="77777777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style="position:absolute;visibility:visible;mso-wrap-style:square" o:spid="_x0000_s1031" o:connectortype="straight" from="4401,3604" to="5661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style="position:absolute;flip:x y;visibility:visible;mso-wrap-style:square" o:spid="_x0000_s1032" o:connectortype="straight" from="7461,3604" to="8721,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 xmlns:w10="urn:schemas-microsoft-com:office:word"/>
              </v:group>
            </w:pict>
          </mc:Fallback>
        </mc:AlternateContent>
      </w:r>
    </w:p>
    <w:p xmlns:wp14="http://schemas.microsoft.com/office/word/2010/wordml" w:rsidR="00AF6B06" w:rsidP="00D44844" w:rsidRDefault="00AF6B06" w14:paraId="110FFD37" wp14:textId="77777777">
      <w:pPr>
        <w:pStyle w:val="Tijeloteksta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3372D3" w:rsidR="00206E1F" w:rsidP="00D44844" w:rsidRDefault="00D44844" w14:paraId="3C65004B" wp14:textId="77777777">
      <w:pPr>
        <w:pStyle w:val="Tijeloteksta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 w:rsidR="00206E1F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 w:rsidR="00206E1F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Kontekst sistema PeNcIL</w:t>
      </w:r>
    </w:p>
    <w:p xmlns:wp14="http://schemas.microsoft.com/office/word/2010/wordml" w:rsidR="00AF6B06" w:rsidP="00AF6B06" w:rsidRDefault="00AF6B06" w14:paraId="6B699379" wp14:textId="77777777">
      <w:pPr>
        <w:pStyle w:val="Tijeloteksta"/>
        <w:rPr>
          <w:b/>
        </w:rPr>
      </w:pPr>
    </w:p>
    <w:p xmlns:wp14="http://schemas.microsoft.com/office/word/2010/wordml" w:rsidRPr="003372D3" w:rsidR="00206E1F" w:rsidP="00E5055D" w:rsidRDefault="003671A1" w14:paraId="1274DB91" wp14:textId="77777777">
      <w:pPr>
        <w:pStyle w:val="Tijeloteksta"/>
        <w:ind w:left="2552"/>
        <w:rPr>
          <w:lang w:val="sr-Latn-CS"/>
        </w:rPr>
      </w:pPr>
      <w:r>
        <w:rPr>
          <w:noProof/>
          <w:lang w:val="sr-Latn-CS"/>
        </w:rPr>
        <mc:AlternateContent xmlns:mc="http://schemas.openxmlformats.org/markup-compatibility/2006">
          <mc:Choice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4362143" wp14:editId="7777777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 xmlns:wps="http://schemas.microsoft.com/office/word/2010/wordprocessingShape"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Pr="00E5055D" w:rsidR="005D129A" w:rsidRDefault="005D129A" w14:paraId="734CBD5F" wp14:textId="77777777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xmlns:wp14="http://schemas.microsoft.com/office/word/2010/wordml" xmlns:w14="http://schemas.microsoft.com/office/word/2010/wordml" w:rsidRPr="00E5055D" w:rsidR="005D129A" w:rsidRDefault="005D129A" w14:paraId="3FE9F23F" wp14:textId="77777777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Pr="00E5055D" w:rsidR="005D129A" w:rsidP="00AF6B06" w:rsidRDefault="005D129A" w14:paraId="75FFDA6B" wp14:textId="77777777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Pr="00E5055D" w:rsidR="005D129A" w:rsidRDefault="005D129A" w14:paraId="1DB77862" wp14:textId="77777777">
                              <w:pPr>
                                <w:pStyle w:val="Tijeloteksta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xmlns:wp14="http://schemas.microsoft.com/office/word/2010/wordml" xmlns:w14="http://schemas.microsoft.com/office/word/2010/wordml" w:rsidRPr="00E5055D" w:rsidR="005D129A" w:rsidRDefault="005D129A" w14:paraId="1F72F646" wp14:textId="77777777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Pr="00E5055D" w:rsidR="005D129A" w:rsidRDefault="005D129A" w14:paraId="08CE6F91" wp14:textId="77777777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Pr="00E5055D" w:rsidR="005D129A" w:rsidRDefault="00F23B40" w14:paraId="63F16E62" wp14:textId="77777777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Sportvision</w:t>
                              </w:r>
                            </w:p>
                            <w:p xmlns:wp14="http://schemas.microsoft.com/office/word/2010/wordml" xmlns:w14="http://schemas.microsoft.com/office/word/2010/wordml" w:rsidRPr="00E5055D" w:rsidR="005D129A" w:rsidRDefault="005D129A" w14:paraId="2D633A75" wp14:textId="77777777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xmlns:wp14="http://schemas.microsoft.com/office/word/2010/wordml" xmlns:w14="http://schemas.microsoft.com/office/word/2010/wordml" w:rsidRPr="00E5055D" w:rsidR="005D129A" w:rsidRDefault="005D129A" w14:paraId="61CDCEAD" wp14:textId="77777777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:rsidRPr="00E5055D" w:rsidR="005D129A" w:rsidRDefault="00F23B40" w14:paraId="22C6A86A" wp14:textId="77777777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Sportvision</w:t>
                              </w:r>
                            </w:p>
                            <w:p xmlns:wp14="http://schemas.microsoft.com/office/word/2010/wordml" xmlns:w14="http://schemas.microsoft.com/office/word/2010/wordml" w:rsidRPr="00E5055D" w:rsidR="005D129A" w:rsidP="00AF6B06" w:rsidRDefault="005D129A" w14:paraId="1A2EE907" wp14:textId="77777777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:rsidR="005D129A" w:rsidP="00AF6B06" w:rsidRDefault="005D129A" w14:paraId="63839A6C" wp14:textId="7777777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w14="http://schemas.microsoft.com/office/word/2010/wordml" xmlns:w="http://schemas.openxmlformats.org/wordprocessingml/2006/main" w14:anchorId="48802FE8">
              <v:group xmlns:o="urn:schemas-microsoft-com:office:office" xmlns:v="urn:schemas-microsoft-com:vml" id="Group 27" style="width:234pt;height:115.45pt;mso-position-horizontal-relative:char;mso-position-vertical-relative:line" coordsize="4680,2309" coordorigin="2241,5404" o:spid="_x0000_s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style="position:absolute;left:2241;top:5404;width:1620;height:2309;visibility:visible;mso-wrap-style:square;v-text-anchor:top" o:spid="_x0000_s103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xmlns:wp14="http://schemas.microsoft.com/office/word/2010/wordml" w:rsidRPr="00E5055D" w:rsidR="005D129A" w:rsidRDefault="005D129A" w14:paraId="498BBD6E" wp14:textId="77777777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xmlns:wp14="http://schemas.microsoft.com/office/word/2010/wordml" w:rsidRPr="00E5055D" w:rsidR="005D129A" w:rsidRDefault="005D129A" w14:paraId="6BB9E253" wp14:textId="77777777">
                        <w:pPr>
                          <w:rPr>
                            <w:lang w:val="sr-Latn-CS"/>
                          </w:rPr>
                        </w:pPr>
                      </w:p>
                      <w:p xmlns:wp14="http://schemas.microsoft.com/office/word/2010/wordml" w:rsidRPr="00E5055D" w:rsidR="005D129A" w:rsidP="00AF6B06" w:rsidRDefault="005D129A" w14:paraId="2ABC48BB" wp14:textId="77777777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style="position:absolute;left:5301;top:5404;width:1620;height:2309;visibility:visible;mso-wrap-style:square;v-text-anchor:top" o:spid="_x0000_s1035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xmlns:wp14="http://schemas.microsoft.com/office/word/2010/wordml" w:rsidRPr="00E5055D" w:rsidR="005D129A" w:rsidRDefault="005D129A" w14:paraId="590FB552" wp14:textId="77777777">
                        <w:pPr>
                          <w:pStyle w:val="Tijeloteksta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xmlns:wp14="http://schemas.microsoft.com/office/word/2010/wordml" w:rsidRPr="00E5055D" w:rsidR="005D129A" w:rsidRDefault="005D129A" w14:paraId="23DE523C" wp14:textId="77777777">
                        <w:pPr>
                          <w:rPr>
                            <w:lang w:val="sr-Latn-CS"/>
                          </w:rPr>
                        </w:pPr>
                      </w:p>
                      <w:p xmlns:wp14="http://schemas.microsoft.com/office/word/2010/wordml" w:rsidRPr="00E5055D" w:rsidR="005D129A" w:rsidRDefault="005D129A" w14:paraId="52E56223" wp14:textId="77777777">
                        <w:pPr>
                          <w:rPr>
                            <w:lang w:val="sr-Latn-CS"/>
                          </w:rPr>
                        </w:pPr>
                      </w:p>
                      <w:p xmlns:wp14="http://schemas.microsoft.com/office/word/2010/wordml" w:rsidRPr="00E5055D" w:rsidR="005D129A" w:rsidRDefault="00F23B40" w14:paraId="50FFEF0F" wp14:textId="77777777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Sportvision</w:t>
                        </w:r>
                      </w:p>
                      <w:p xmlns:wp14="http://schemas.microsoft.com/office/word/2010/wordml" w:rsidRPr="00E5055D" w:rsidR="005D129A" w:rsidRDefault="005D129A" w14:paraId="4FEE9471" wp14:textId="77777777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xmlns:wp14="http://schemas.microsoft.com/office/word/2010/wordml" w:rsidRPr="00E5055D" w:rsidR="005D129A" w:rsidRDefault="005D129A" w14:paraId="07547A01" wp14:textId="77777777">
                        <w:pPr>
                          <w:rPr>
                            <w:lang w:val="sr-Latn-CS"/>
                          </w:rPr>
                        </w:pPr>
                      </w:p>
                      <w:p xmlns:wp14="http://schemas.microsoft.com/office/word/2010/wordml" w:rsidRPr="00E5055D" w:rsidR="005D129A" w:rsidRDefault="00F23B40" w14:paraId="459A30A5" wp14:textId="77777777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Sportvision</w:t>
                        </w:r>
                      </w:p>
                      <w:p xmlns:wp14="http://schemas.microsoft.com/office/word/2010/wordml" w:rsidRPr="00E5055D" w:rsidR="005D129A" w:rsidP="00AF6B06" w:rsidRDefault="005D129A" w14:paraId="43ED7914" wp14:textId="77777777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style="position:absolute;visibility:visible;mso-wrap-style:square" o:spid="_x0000_s1036" o:connectortype="straight" from="3861,6664" to="5301,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style="position:absolute;left:4041;top:6772;width:1080;height:432;visibility:visible;mso-wrap-style:square;v-text-anchor:top" o:spid="_x0000_s103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>
                  <v:textbox>
                    <w:txbxContent>
                      <w:p xmlns:wp14="http://schemas.microsoft.com/office/word/2010/wordml" w:rsidR="005D129A" w:rsidP="00AF6B06" w:rsidRDefault="005D129A" w14:paraId="5342A343" wp14:textId="7777777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 xmlns:w10="urn:schemas-microsoft-com:office:word"/>
              </v:group>
            </w:pict>
          </mc:Fallback>
        </mc:AlternateContent>
      </w:r>
    </w:p>
    <w:p xmlns:wp14="http://schemas.microsoft.com/office/word/2010/wordml" w:rsidR="00AF6B06" w:rsidP="00D44844" w:rsidRDefault="00AF6B06" w14:paraId="5043CB0F" wp14:textId="77777777">
      <w:pPr>
        <w:pStyle w:val="Tijeloteksta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="00206E1F" w:rsidP="00D44844" w:rsidRDefault="00D44844" w14:paraId="3EF1CCE5" wp14:textId="77777777">
      <w:pPr>
        <w:pStyle w:val="Tijeloteksta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 w:rsidR="00206E1F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Pr="003372D3" w:rsidR="00206E1F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Pregled sistema PeNcIL</w:t>
      </w:r>
    </w:p>
    <w:p xmlns:wp14="http://schemas.microsoft.com/office/word/2010/wordml" w:rsidRPr="003372D3" w:rsidR="00AF6B06" w:rsidP="00D44844" w:rsidRDefault="00AF6B06" w14:paraId="07459315" wp14:textId="77777777">
      <w:pPr>
        <w:pStyle w:val="Tijeloteksta"/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3372D3" w:rsidR="00206E1F" w:rsidP="00B849B5" w:rsidRDefault="00D44844" w14:paraId="28A53F54" wp14:textId="77777777">
      <w:pPr>
        <w:pStyle w:val="Naslov2"/>
        <w:rPr>
          <w:lang w:val="sr-Latn-CS"/>
        </w:rPr>
      </w:pPr>
      <w:bookmarkStart w:name="_Toc161771506" w:id="15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xmlns:wp14="http://schemas.microsoft.com/office/word/2010/wordml" w:rsidRPr="003372D3" w:rsidR="00206E1F" w:rsidP="0074590A" w:rsidRDefault="0074590A" w14:paraId="40DAA528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23B40">
        <w:rPr>
          <w:lang w:val="sr-Latn-CS"/>
        </w:rPr>
        <w:t>Sportvision</w:t>
      </w:r>
      <w:r>
        <w:rPr>
          <w:lang w:val="sr-Latn-CS"/>
        </w:rPr>
        <w:t xml:space="preserve"> portala u pogledu prednosti koje nudi i funkcionalnosti koje te prednosti ostvaruju</w:t>
      </w:r>
      <w:r w:rsidRPr="003372D3" w:rsidR="00206E1F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xmlns:wp14="http://schemas.microsoft.com/office/word/2010/wordml" w:rsidRPr="003372D3" w:rsidR="00206E1F" w:rsidRDefault="00206E1F" w14:paraId="6537F28F" wp14:textId="77777777">
      <w:pPr>
        <w:pStyle w:val="Tijeloteksta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xmlns:wp14="http://schemas.microsoft.com/office/word/2010/wordml" w:rsidRPr="003372D3" w:rsidR="00206E1F" w:rsidTr="2554CC2E" w14:paraId="771FE4F9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74590A" w14:paraId="2A9916DA" wp14:textId="77777777">
            <w:pPr>
              <w:pStyle w:val="Tijeloteksta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Mar/>
          </w:tcPr>
          <w:p w:rsidRPr="003372D3" w:rsidR="00206E1F" w:rsidRDefault="0074590A" w14:paraId="4BFF7E90" wp14:textId="77777777">
            <w:pPr>
              <w:pStyle w:val="Tijeloteksta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xmlns:wp14="http://schemas.microsoft.com/office/word/2010/wordml" w:rsidRPr="003372D3" w:rsidR="00206E1F" w:rsidTr="2554CC2E" w14:paraId="15916850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F23B40" w14:paraId="77094607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Jednostavna i laka navigacija na samom sajtu, informacije dostupne o svakom pojedinačnom artiklu</w:t>
            </w:r>
          </w:p>
        </w:tc>
        <w:tc>
          <w:tcPr>
            <w:tcW w:w="4518" w:type="dxa"/>
            <w:tcMar/>
          </w:tcPr>
          <w:p w:rsidR="00A12200" w:rsidP="00F23B40" w:rsidRDefault="00F23B40" w14:paraId="74222FB8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Prozvodi su rasporedjeni po kategorijama, a kategorije su  vrste proizvoda</w:t>
            </w:r>
          </w:p>
          <w:p w:rsidRPr="003372D3" w:rsidR="00F23B40" w:rsidP="00F23B40" w:rsidRDefault="00F23B40" w14:paraId="6DFB9E20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:rsidTr="2554CC2E" w14:paraId="6F8889A0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F23B40" w14:paraId="0D22FC61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Precizna evidencija o svakom kupcu, ažuriranje podataka u realnom vremenu</w:t>
            </w:r>
          </w:p>
        </w:tc>
        <w:tc>
          <w:tcPr>
            <w:tcW w:w="4518" w:type="dxa"/>
            <w:tcMar/>
          </w:tcPr>
          <w:p w:rsidRPr="003372D3" w:rsidR="00206E1F" w:rsidP="00A12200" w:rsidRDefault="00F23B40" w14:paraId="21E03F5D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 svakom trenutku je moguće videti podatke i profil, kao i sve potrebne informacije vezane za kupce.</w:t>
            </w:r>
          </w:p>
          <w:p w:rsidRPr="003372D3" w:rsidR="00206E1F" w:rsidRDefault="00206E1F" w14:paraId="70DF9E56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:rsidTr="2554CC2E" w14:paraId="779A672D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F23B40" w14:paraId="20F074F6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Konzistentnost o svakoj porudžbini</w:t>
            </w:r>
          </w:p>
        </w:tc>
        <w:tc>
          <w:tcPr>
            <w:tcW w:w="4518" w:type="dxa"/>
            <w:tcMar/>
          </w:tcPr>
          <w:p w:rsidR="00206E1F" w:rsidP="00A12200" w:rsidRDefault="00F23B40" w14:paraId="43A0BFB1" wp14:textId="77777777">
            <w:pPr>
              <w:pStyle w:val="Tijeloteksta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Kupci će biti obavešteni o stanju svojih porudžbina nakon poručivanja istih, putem sajta i E</w:t>
            </w:r>
            <w:r>
              <w:rPr>
                <w:lang w:val="sr-Latn-RS"/>
              </w:rPr>
              <w:t>-mail-a. Ukoliko je porudžbia uspešna, poslata i slično.</w:t>
            </w:r>
          </w:p>
          <w:p w:rsidRPr="00F23B40" w:rsidR="00F23B40" w:rsidP="00A12200" w:rsidRDefault="00F23B40" w14:paraId="44E871BC" wp14:textId="77777777">
            <w:pPr>
              <w:pStyle w:val="Tijeloteksta"/>
              <w:spacing w:after="0"/>
              <w:ind w:left="0"/>
              <w:rPr>
                <w:lang w:val="sr-Latn-RS"/>
              </w:rPr>
            </w:pPr>
          </w:p>
        </w:tc>
      </w:tr>
      <w:tr xmlns:wp14="http://schemas.microsoft.com/office/word/2010/wordml" w:rsidRPr="003372D3" w:rsidR="00206E1F" w:rsidTr="2554CC2E" w14:paraId="15BFF806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F23B40" w14:paraId="6E530DBD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Univerzalna valuta</w:t>
            </w:r>
          </w:p>
        </w:tc>
        <w:tc>
          <w:tcPr>
            <w:tcW w:w="4518" w:type="dxa"/>
            <w:tcMar/>
          </w:tcPr>
          <w:p w:rsidR="00F23B40" w:rsidP="00F23B40" w:rsidRDefault="00F23B40" w14:paraId="612377F5" wp14:textId="77777777">
            <w:pPr>
              <w:pStyle w:val="Tijeloteksta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 xml:space="preserve">Cene svih artikala će biti prikazane u </w:t>
            </w:r>
            <w:r w:rsidR="007F404A">
              <w:rPr>
                <w:lang w:val="sr-Latn-CS"/>
              </w:rPr>
              <w:t>dinarima</w:t>
            </w:r>
            <w:r>
              <w:rPr>
                <w:lang w:val="sr-Latn-CS"/>
              </w:rPr>
              <w:t xml:space="preserve">, u oznaci </w:t>
            </w:r>
            <w:r w:rsidR="007F404A">
              <w:rPr>
                <w:lang w:val="sr-Latn-CS"/>
              </w:rPr>
              <w:t>DIN</w:t>
            </w:r>
            <w:r>
              <w:rPr>
                <w:lang w:val="sr-Latn-CS"/>
              </w:rPr>
              <w:t>, a plaćanje preko Paypal</w:t>
            </w:r>
            <w:r>
              <w:rPr>
                <w:lang w:val="sr-Latn-RS"/>
              </w:rPr>
              <w:t>-a omogućava transparentnost.</w:t>
            </w:r>
          </w:p>
          <w:p w:rsidRPr="003372D3" w:rsidR="00206E1F" w:rsidRDefault="00206E1F" w14:paraId="144A5D23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</w:p>
        </w:tc>
      </w:tr>
      <w:tr xmlns:wp14="http://schemas.microsoft.com/office/word/2010/wordml" w:rsidRPr="003372D3" w:rsidR="00206E1F" w:rsidTr="2554CC2E" w14:paraId="40550D53" wp14:textId="77777777">
        <w:tblPrEx>
          <w:tblCellMar>
            <w:top w:w="0" w:type="dxa"/>
            <w:bottom w:w="0" w:type="dxa"/>
          </w:tblCellMar>
        </w:tblPrEx>
        <w:tc>
          <w:tcPr>
            <w:tcW w:w="4230" w:type="dxa"/>
            <w:tcMar/>
          </w:tcPr>
          <w:p w:rsidRPr="003372D3" w:rsidR="00206E1F" w:rsidRDefault="00F23B40" w14:paraId="27705B65" wp14:textId="6A8BA2B7">
            <w:pPr>
              <w:pStyle w:val="Tijeloteksta"/>
              <w:spacing w:after="0"/>
              <w:ind w:left="0"/>
              <w:rPr>
                <w:lang w:val="sr-Latn-CS"/>
              </w:rPr>
            </w:pPr>
            <w:r w:rsidRPr="2554CC2E" w:rsidR="2554CC2E">
              <w:rPr>
                <w:lang w:val="sr-Latn-CS"/>
              </w:rPr>
              <w:t xml:space="preserve">Lista želja </w:t>
            </w:r>
          </w:p>
        </w:tc>
        <w:tc>
          <w:tcPr>
            <w:tcW w:w="4518" w:type="dxa"/>
            <w:tcMar/>
          </w:tcPr>
          <w:p w:rsidRPr="003372D3" w:rsidR="00206E1F" w:rsidP="006F37E4" w:rsidRDefault="00A12200" w14:paraId="2CB35D73" wp14:textId="26ADCD40">
            <w:pPr>
              <w:pStyle w:val="Tijeloteksta"/>
              <w:spacing w:after="0"/>
              <w:ind w:left="0"/>
              <w:rPr>
                <w:lang w:val="sr-Latn-CS"/>
              </w:rPr>
            </w:pPr>
            <w:r w:rsidRPr="2554CC2E" w:rsidR="2554CC2E">
              <w:rPr>
                <w:lang w:val="sr-Latn-CS"/>
              </w:rPr>
              <w:t>Prijavljeni korisnik može da dodaje proizvode za koje je zainteresovan.</w:t>
            </w:r>
          </w:p>
          <w:p w:rsidRPr="003372D3" w:rsidR="00206E1F" w:rsidRDefault="00206E1F" w14:paraId="738610EB" wp14:textId="77777777">
            <w:pPr>
              <w:pStyle w:val="Tijeloteksta"/>
              <w:spacing w:after="0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3372D3" w:rsidR="00206E1F" w:rsidRDefault="00206E1F" w14:paraId="637805D2" wp14:textId="77777777">
      <w:pPr>
        <w:pStyle w:val="Tijeloteksta"/>
        <w:rPr>
          <w:lang w:val="sr-Latn-CS"/>
        </w:rPr>
      </w:pPr>
    </w:p>
    <w:p xmlns:wp14="http://schemas.microsoft.com/office/word/2010/wordml" w:rsidRPr="003372D3" w:rsidR="00206E1F" w:rsidP="00D44844" w:rsidRDefault="00D44844" w14:paraId="103B60FB" wp14:textId="77777777">
      <w:pPr>
        <w:pStyle w:val="Naslov2"/>
        <w:rPr>
          <w:lang w:val="sr-Latn-CS"/>
        </w:rPr>
      </w:pPr>
      <w:bookmarkStart w:name="_Toc161771507" w:id="16"/>
      <w:r>
        <w:rPr>
          <w:lang w:val="sr-Latn-CS"/>
        </w:rPr>
        <w:t>Pretpostavke i zavisnosti</w:t>
      </w:r>
      <w:bookmarkEnd w:id="16"/>
    </w:p>
    <w:p xmlns:wp14="http://schemas.microsoft.com/office/word/2010/wordml" w:rsidRPr="003372D3" w:rsidR="00206E1F" w:rsidP="00445A8C" w:rsidRDefault="007F404A" w14:paraId="74647BE0" wp14:textId="77777777">
      <w:pPr>
        <w:pStyle w:val="Tijeloteksta"/>
        <w:rPr>
          <w:lang w:val="sr-Latn-CS"/>
        </w:rPr>
      </w:pPr>
      <w:r>
        <w:rPr>
          <w:lang w:val="sr-Latn-CS"/>
        </w:rPr>
        <w:t>Sportvision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xmlns:wp14="http://schemas.microsoft.com/office/word/2010/wordml" w:rsidR="00D67D2B" w:rsidP="00445A8C" w:rsidRDefault="00D67D2B" w14:paraId="2965FF70" wp14:textId="77777777">
      <w:pPr>
        <w:pStyle w:val="Tijeloteksta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xmlns:wp14="http://schemas.microsoft.com/office/word/2010/wordml" w:rsidR="00206E1F" w:rsidP="00445A8C" w:rsidRDefault="00D67D2B" w14:paraId="6B4ECDC8" wp14:textId="77777777">
      <w:pPr>
        <w:pStyle w:val="Tijeloteksta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Pr="003372D3" w:rsidR="00206E1F">
        <w:rPr>
          <w:lang w:val="sr-Latn-CS"/>
        </w:rPr>
        <w:t xml:space="preserve"> </w:t>
      </w:r>
    </w:p>
    <w:p xmlns:wp14="http://schemas.microsoft.com/office/word/2010/wordml" w:rsidR="00C206AF" w:rsidP="00445A8C" w:rsidRDefault="00445A8C" w14:paraId="7CDFBEF4" wp14:textId="77777777">
      <w:pPr>
        <w:pStyle w:val="Tijeloteksta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xmlns:wp14="http://schemas.microsoft.com/office/word/2010/wordml" w:rsidR="00C206AF" w:rsidP="00445A8C" w:rsidRDefault="00C206AF" w14:paraId="395A78CD" wp14:textId="77777777">
      <w:pPr>
        <w:pStyle w:val="Tijeloteksta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xmlns:wp14="http://schemas.microsoft.com/office/word/2010/wordml" w:rsidR="00445A8C" w:rsidP="00445A8C" w:rsidRDefault="00445A8C" w14:paraId="7E7704E9" wp14:textId="77777777">
      <w:pPr>
        <w:pStyle w:val="Tijeloteksta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xmlns:wp14="http://schemas.microsoft.com/office/word/2010/wordml" w:rsidRPr="003372D3" w:rsidR="00206E1F" w:rsidP="00B849B5" w:rsidRDefault="00D44844" w14:paraId="03492230" wp14:textId="77777777">
      <w:pPr>
        <w:pStyle w:val="Naslov2"/>
        <w:rPr>
          <w:lang w:val="sr-Latn-CS"/>
        </w:rPr>
      </w:pPr>
      <w:bookmarkStart w:name="_Toc161771508" w:id="17"/>
      <w:r>
        <w:rPr>
          <w:lang w:val="sr-Latn-CS"/>
        </w:rPr>
        <w:t>Cena</w:t>
      </w:r>
      <w:bookmarkEnd w:id="17"/>
    </w:p>
    <w:p xmlns:wp14="http://schemas.microsoft.com/office/word/2010/wordml" w:rsidRPr="003372D3" w:rsidR="00206E1F" w:rsidP="00D62AEA" w:rsidRDefault="00D62AEA" w14:paraId="155E2204" wp14:textId="77777777">
      <w:pPr>
        <w:pStyle w:val="Tijeloteksta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xmlns:wp14="http://schemas.microsoft.com/office/word/2010/wordml" w:rsidRPr="003372D3" w:rsidR="00206E1F" w:rsidP="00D62AEA" w:rsidRDefault="00D62AEA" w14:paraId="53AFF9C7" wp14:textId="77777777">
      <w:pPr>
        <w:pStyle w:val="Tijeloteksta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D44844" w:rsidRDefault="00D44844" w14:paraId="5347307D" wp14:textId="77777777">
      <w:pPr>
        <w:pStyle w:val="Naslov2"/>
        <w:rPr>
          <w:lang w:val="sr-Latn-CS"/>
        </w:rPr>
      </w:pPr>
      <w:bookmarkStart w:name="_Toc161771509" w:id="18"/>
      <w:r>
        <w:rPr>
          <w:lang w:val="sr-Latn-CS"/>
        </w:rPr>
        <w:t>Licenciranje i instalacija</w:t>
      </w:r>
      <w:bookmarkEnd w:id="18"/>
    </w:p>
    <w:p xmlns:wp14="http://schemas.microsoft.com/office/word/2010/wordml" w:rsidR="007F404A" w:rsidP="007F404A" w:rsidRDefault="007F404A" w14:paraId="576CF49D" wp14:textId="77777777">
      <w:pPr>
        <w:pStyle w:val="Tijeloteksta"/>
        <w:rPr>
          <w:lang w:val="sr-Latn-CS"/>
        </w:rPr>
      </w:pPr>
      <w:bookmarkStart w:name="_Toc161771510" w:id="19"/>
      <w:r>
        <w:rPr>
          <w:lang w:val="sr-Latn-CS"/>
        </w:rPr>
        <w:t>Ne postoje posebni zahtevi u pogledu licenciranja.</w:t>
      </w:r>
    </w:p>
    <w:p xmlns:wp14="http://schemas.microsoft.com/office/word/2010/wordml" w:rsidR="007F404A" w:rsidP="007F404A" w:rsidRDefault="007F404A" w14:paraId="2863A8EC" wp14:textId="47DD0312">
      <w:pPr>
        <w:pStyle w:val="Tijeloteksta"/>
        <w:ind w:left="0"/>
        <w:rPr>
          <w:lang w:val="sr-Latn-RS"/>
        </w:rPr>
      </w:pPr>
      <w:r w:rsidRPr="2554CC2E" w:rsidR="2554CC2E">
        <w:rPr>
          <w:lang w:val="sr-Latn-CS"/>
        </w:rPr>
        <w:t xml:space="preserve">              Sportska oprema portal je namenjen tr</w:t>
      </w:r>
      <w:r w:rsidRPr="2554CC2E" w:rsidR="2554CC2E">
        <w:rPr>
          <w:lang w:val="sr-Latn-RS"/>
        </w:rPr>
        <w:t>žistu Republike Srbije i zemljama na teritoriji bivše Jugoslavije, nikakvi</w:t>
      </w:r>
    </w:p>
    <w:p xmlns:wp14="http://schemas.microsoft.com/office/word/2010/wordml" w:rsidR="007F404A" w:rsidP="007F404A" w:rsidRDefault="007F404A" w14:paraId="177E18B7" wp14:textId="77777777">
      <w:pPr>
        <w:pStyle w:val="Tijeloteksta"/>
        <w:ind w:left="0"/>
        <w:rPr>
          <w:lang w:val="sr-Latn-RS"/>
        </w:rPr>
      </w:pPr>
      <w:r>
        <w:rPr>
          <w:lang w:val="sr-Latn-RS"/>
        </w:rPr>
        <w:t xml:space="preserve">              posebni dodaci i instalacije nisu neophodni.</w:t>
      </w:r>
    </w:p>
    <w:p xmlns:wp14="http://schemas.microsoft.com/office/word/2010/wordml" w:rsidRPr="003372D3" w:rsidR="00206E1F" w:rsidP="00B849B5" w:rsidRDefault="00B849B5" w14:paraId="00F172AC" wp14:textId="77777777">
      <w:pPr>
        <w:pStyle w:val="Naslov1"/>
        <w:rPr>
          <w:lang w:val="sr-Latn-CS"/>
        </w:rPr>
      </w:pPr>
      <w:r>
        <w:rPr>
          <w:lang w:val="sr-Latn-CS"/>
        </w:rPr>
        <w:t>Funkcionalni zahtevi</w:t>
      </w:r>
      <w:bookmarkEnd w:id="19"/>
    </w:p>
    <w:p xmlns:wp14="http://schemas.microsoft.com/office/word/2010/wordml" w:rsidRPr="003372D3" w:rsidR="00206E1F" w:rsidP="00F6773B" w:rsidRDefault="00F6773B" w14:paraId="24B372CE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7F404A">
        <w:rPr>
          <w:lang w:val="sr-Latn-CS"/>
        </w:rPr>
        <w:t>Sportvision</w:t>
      </w:r>
      <w:r>
        <w:rPr>
          <w:lang w:val="sr-Latn-CS"/>
        </w:rPr>
        <w:t xml:space="preserve"> sistema.</w:t>
      </w:r>
      <w:r w:rsidRPr="003372D3" w:rsidR="00206E1F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 w:rsidR="00206E1F">
        <w:rPr>
          <w:lang w:val="sr-Latn-CS"/>
        </w:rPr>
        <w:t xml:space="preserve">. </w:t>
      </w:r>
    </w:p>
    <w:p xmlns:wp14="http://schemas.microsoft.com/office/word/2010/wordml" w:rsidRPr="003372D3" w:rsidR="00206E1F" w:rsidRDefault="00254CBE" w14:paraId="25EF3BC4" wp14:textId="77777777">
      <w:pPr>
        <w:pStyle w:val="Naslov2"/>
        <w:rPr>
          <w:lang w:val="sr-Latn-CS"/>
        </w:rPr>
      </w:pPr>
      <w:bookmarkStart w:name="_Toc161771511" w:id="20"/>
      <w:r w:rsidRPr="00254CBE">
        <w:rPr>
          <w:lang w:val="sr-Latn-CS"/>
        </w:rPr>
        <w:t>Prijavljivanje na sistem</w:t>
      </w:r>
      <w:bookmarkEnd w:id="20"/>
    </w:p>
    <w:p xmlns:wp14="http://schemas.microsoft.com/office/word/2010/wordml" w:rsidR="007F404A" w:rsidP="007F404A" w:rsidRDefault="007F404A" w14:paraId="01A47731" wp14:textId="77777777">
      <w:pPr>
        <w:pStyle w:val="Tijeloteksta"/>
        <w:rPr>
          <w:lang w:val="sr-Latn-RS"/>
        </w:rPr>
      </w:pPr>
      <w:bookmarkStart w:name="_Toc161771512" w:id="21"/>
      <w:r>
        <w:rPr>
          <w:lang w:val="sr-Latn-CS"/>
        </w:rPr>
        <w:t>Za administratora i kupce se mora obezbediti prijavljivanje na portal korišćenjem korisničkog imena i lozinke. U zavisnoti od toga da li je korisnik kupac ili administrator, razlikju se opcije.</w:t>
      </w:r>
    </w:p>
    <w:p xmlns:wp14="http://schemas.microsoft.com/office/word/2010/wordml" w:rsidR="007F404A" w:rsidP="007F404A" w:rsidRDefault="007F404A" w14:paraId="3DC1336F" wp14:textId="77777777">
      <w:pPr>
        <w:pStyle w:val="Tijeloteksta"/>
        <w:rPr>
          <w:lang w:val="sr-Latn-CS"/>
        </w:rPr>
      </w:pPr>
      <w:r>
        <w:rPr>
          <w:lang w:val="sr-Latn-CS"/>
        </w:rPr>
        <w:t>Ukoliko kupac nema nalog na sajtu, potrebno je da se registruje, unoseći svoje lične podatke. Prilikom registracije korisnik je u obavezi da unese sve neophodne podatke zbog obavljanja svake kupovine.</w:t>
      </w:r>
    </w:p>
    <w:bookmarkEnd w:id="21"/>
    <w:p xmlns:wp14="http://schemas.microsoft.com/office/word/2010/wordml" w:rsidRPr="003372D3" w:rsidR="002A5E27" w:rsidP="002A5E27" w:rsidRDefault="008C1239" w14:paraId="3E331117" wp14:textId="77777777">
      <w:pPr>
        <w:pStyle w:val="Naslov2"/>
        <w:rPr>
          <w:lang w:val="sr-Latn-CS"/>
        </w:rPr>
      </w:pPr>
      <w:r>
        <w:rPr>
          <w:lang w:val="sr-Latn-CS"/>
        </w:rPr>
        <w:t>Prikaz, opcije i a</w:t>
      </w:r>
      <w:r>
        <w:rPr>
          <w:lang w:val="sr-Latn-RS"/>
        </w:rPr>
        <w:t>žuriranje osnovnih podataka o porudžbinama</w:t>
      </w:r>
    </w:p>
    <w:p xmlns:wp14="http://schemas.microsoft.com/office/word/2010/wordml" w:rsidR="008C1239" w:rsidP="008C1239" w:rsidRDefault="008C1239" w14:paraId="375AFA43" wp14:textId="77777777">
      <w:pPr>
        <w:pStyle w:val="Tijeloteksta"/>
        <w:rPr>
          <w:lang w:val="sr-Latn-CS"/>
        </w:rPr>
      </w:pPr>
      <w:bookmarkStart w:name="_Toc161771513" w:id="22"/>
      <w:r>
        <w:rPr>
          <w:lang w:val="sr-Latn-CS"/>
        </w:rPr>
        <w:t>Administrator je zadužen za ažuriranje osnovnih podataka o porudžbinama i obaveštavanju kupaca o njima.</w:t>
      </w:r>
    </w:p>
    <w:p xmlns:wp14="http://schemas.microsoft.com/office/word/2010/wordml" w:rsidR="008C1239" w:rsidP="008C1239" w:rsidRDefault="008C1239" w14:paraId="352B5B6C" wp14:textId="77777777">
      <w:pPr>
        <w:pStyle w:val="Tijeloteksta"/>
        <w:rPr>
          <w:lang w:val="sr-Latn-CS"/>
        </w:rPr>
      </w:pPr>
      <w:r>
        <w:rPr>
          <w:lang w:val="sr-Latn-CS"/>
        </w:rPr>
        <w:t>Administrator prati stanja svih porudžbina i u slučaju bilo kakvog problema, dužan je da obavesti kupca o istom. On ima opciju da potvrdi ili otkaže porudžbinu po potrebi.</w:t>
      </w:r>
    </w:p>
    <w:p xmlns:wp14="http://schemas.microsoft.com/office/word/2010/wordml" w:rsidR="008C1239" w:rsidP="008C1239" w:rsidRDefault="008C1239" w14:paraId="18481856" wp14:textId="2708BD81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 xml:space="preserve">Kupac ima uvid u sve svoje porudžbine i ima opciju zahteva povraćaja novca za odabranu. </w:t>
      </w:r>
    </w:p>
    <w:bookmarkEnd w:id="22"/>
    <w:p xmlns:wp14="http://schemas.microsoft.com/office/word/2010/wordml" w:rsidRPr="003372D3" w:rsidR="00206E1F" w:rsidP="005A3F8C" w:rsidRDefault="008C1239" w14:paraId="4C2F0849" wp14:textId="77777777">
      <w:pPr>
        <w:pStyle w:val="Naslov2"/>
        <w:rPr>
          <w:lang w:val="sr-Latn-CS"/>
        </w:rPr>
      </w:pPr>
      <w:r>
        <w:rPr>
          <w:lang w:val="sr-Latn-CS"/>
        </w:rPr>
        <w:t>Prikaz i ažuriranje osnovnih podataka o proizvodima</w:t>
      </w:r>
    </w:p>
    <w:p xmlns:wp14="http://schemas.microsoft.com/office/word/2010/wordml" w:rsidR="008C1239" w:rsidP="008C1239" w:rsidRDefault="008C1239" w14:paraId="5D70F64E" wp14:textId="77777777">
      <w:pPr>
        <w:pStyle w:val="Tijeloteksta"/>
        <w:rPr>
          <w:lang w:val="sr-Latn-CS"/>
        </w:rPr>
      </w:pPr>
      <w:bookmarkStart w:name="_Toc161771514" w:id="23"/>
      <w:r>
        <w:rPr>
          <w:lang w:val="sr-Latn-CS"/>
        </w:rPr>
        <w:t>Administrator je zadužen za ažuriranje osnovnih podataka o proizvodima i njihovom stanju.</w:t>
      </w:r>
    </w:p>
    <w:p xmlns:wp14="http://schemas.microsoft.com/office/word/2010/wordml" w:rsidR="008C1239" w:rsidP="008C1239" w:rsidRDefault="008C1239" w14:paraId="7DF75E4D" wp14:textId="6E329258">
      <w:pPr>
        <w:pStyle w:val="Tijeloteksta"/>
        <w:rPr>
          <w:lang w:val="sr-Latn-RS"/>
        </w:rPr>
      </w:pPr>
      <w:r w:rsidRPr="2554CC2E" w:rsidR="2554CC2E">
        <w:rPr>
          <w:lang w:val="sr-Latn-CS"/>
        </w:rPr>
        <w:t>Administrator prati stanja svih proizvoda, i u obavezi je da a</w:t>
      </w:r>
      <w:proofErr w:type="spellStart"/>
      <w:r w:rsidRPr="2554CC2E" w:rsidR="2554CC2E">
        <w:rPr>
          <w:lang w:val="sr-Latn-RS"/>
        </w:rPr>
        <w:t>žurira</w:t>
      </w:r>
      <w:proofErr w:type="spellEnd"/>
      <w:r w:rsidRPr="2554CC2E" w:rsidR="2554CC2E">
        <w:rPr>
          <w:lang w:val="sr-Latn-RS"/>
        </w:rPr>
        <w:t xml:space="preserve"> informacije ukoliko neki proizvod više nje dostupan, ili ukoliko je došlo do promene cene i slično. </w:t>
      </w:r>
      <w:r>
        <w:br/>
      </w:r>
      <w:r w:rsidRPr="2554CC2E" w:rsidR="2554CC2E">
        <w:rPr>
          <w:lang w:val="sr-Latn-RS"/>
        </w:rPr>
        <w:t>Kupac će imati mogućnost dodavanja u korpu, uklanjanje iz korpe, ocenjivanje proizvoda i pretragu.</w:t>
      </w:r>
    </w:p>
    <w:bookmarkEnd w:id="23"/>
    <w:p xmlns:wp14="http://schemas.microsoft.com/office/word/2010/wordml" w:rsidRPr="003372D3" w:rsidR="002A5E27" w:rsidP="002A5E27" w:rsidRDefault="008C1239" w14:paraId="5FB7DD4F" wp14:textId="77777777">
      <w:pPr>
        <w:pStyle w:val="Naslov2"/>
        <w:rPr>
          <w:lang w:val="sr-Latn-CS"/>
        </w:rPr>
      </w:pPr>
      <w:r>
        <w:rPr>
          <w:lang w:val="sr-Latn-CS"/>
        </w:rPr>
        <w:t>Kreiranje i brisanje korisnika</w:t>
      </w:r>
    </w:p>
    <w:p xmlns:wp14="http://schemas.microsoft.com/office/word/2010/wordml" w:rsidR="008C1239" w:rsidP="008C1239" w:rsidRDefault="008C1239" w14:paraId="44E3E7D7" wp14:textId="77777777">
      <w:pPr>
        <w:pStyle w:val="Tijeloteksta"/>
        <w:rPr>
          <w:lang w:val="sr-Latn-RS"/>
        </w:rPr>
      </w:pPr>
      <w:bookmarkStart w:name="_Toc161771515" w:id="24"/>
      <w:r>
        <w:rPr>
          <w:lang w:val="sr-Latn-CS"/>
        </w:rPr>
        <w:t xml:space="preserve">Administrator ima mogućnost brisanja postojećih korisničkih naloga za kupce, a svaki kupac kreira svoj lični nalog, koji mora biti jedinstven po </w:t>
      </w:r>
      <w:r>
        <w:rPr>
          <w:lang w:val="sr-Latn-RS"/>
        </w:rPr>
        <w:t>E-mail adresi.</w:t>
      </w:r>
    </w:p>
    <w:bookmarkEnd w:id="24"/>
    <w:p xmlns:wp14="http://schemas.microsoft.com/office/word/2010/wordml" w:rsidRPr="008C1239" w:rsidR="008C1239" w:rsidP="008C1239" w:rsidRDefault="008C1239" w14:paraId="041B9AD1" wp14:textId="77777777">
      <w:pPr>
        <w:pStyle w:val="Naslov2"/>
        <w:rPr>
          <w:lang w:val="sr-Latn-CS"/>
        </w:rPr>
      </w:pPr>
      <w:r>
        <w:rPr>
          <w:lang w:val="sr-Latn-CS"/>
        </w:rPr>
        <w:t>Prikaz i ažuriranje podataka o kupcima</w:t>
      </w:r>
    </w:p>
    <w:p xmlns:wp14="http://schemas.microsoft.com/office/word/2010/wordml" w:rsidR="008C1239" w:rsidP="008C1239" w:rsidRDefault="008C1239" w14:paraId="580EBA0A" wp14:textId="77777777">
      <w:pPr>
        <w:pStyle w:val="Tijeloteksta"/>
        <w:rPr>
          <w:lang w:val="sr-Latn-CS"/>
        </w:rPr>
      </w:pPr>
      <w:bookmarkStart w:name="_Toc161771516" w:id="25"/>
      <w:r>
        <w:rPr>
          <w:lang w:val="sr-Latn-CS"/>
        </w:rPr>
        <w:t>Za svaki kreirani nalog za korisnika potrebno je vezati i informacije koje će se prikazivati uniformno na centralizovanom nivou.</w:t>
      </w:r>
    </w:p>
    <w:p xmlns:wp14="http://schemas.microsoft.com/office/word/2010/wordml" w:rsidRPr="008C1239" w:rsidR="008C1239" w:rsidP="008C1239" w:rsidRDefault="008C1239" w14:paraId="385F5C9A" wp14:textId="77777777">
      <w:pPr>
        <w:pStyle w:val="Tijeloteksta"/>
        <w:rPr>
          <w:lang w:val="sr-Latn-RS"/>
        </w:rPr>
      </w:pPr>
      <w:r>
        <w:rPr>
          <w:lang w:val="sr-Latn-CS"/>
        </w:rPr>
        <w:t>Administrator ima uvid u sve podatke, kako o poru</w:t>
      </w:r>
      <w:r>
        <w:rPr>
          <w:lang w:val="sr-Latn-RS"/>
        </w:rPr>
        <w:t>džbinama, tako i o kupcima.</w:t>
      </w:r>
      <w:bookmarkEnd w:id="25"/>
    </w:p>
    <w:p xmlns:wp14="http://schemas.microsoft.com/office/word/2010/wordml" w:rsidRPr="003372D3" w:rsidR="00206E1F" w:rsidRDefault="008C1239" w14:paraId="087061D9" wp14:textId="77777777">
      <w:pPr>
        <w:pStyle w:val="Naslov2"/>
        <w:rPr>
          <w:lang w:val="sr-Latn-CS"/>
        </w:rPr>
      </w:pPr>
      <w:r>
        <w:rPr>
          <w:lang w:val="sr-Latn-CS"/>
        </w:rPr>
        <w:t>Odobravanje porudžbina, vraćanje novca</w:t>
      </w:r>
    </w:p>
    <w:p xmlns:wp14="http://schemas.microsoft.com/office/word/2010/wordml" w:rsidR="008C1239" w:rsidP="008C1239" w:rsidRDefault="008C1239" w14:paraId="0814A878" wp14:textId="77777777">
      <w:pPr>
        <w:pStyle w:val="Tijeloteksta"/>
        <w:rPr>
          <w:lang w:val="sr-Latn-CS"/>
        </w:rPr>
      </w:pPr>
      <w:r>
        <w:rPr>
          <w:lang w:val="sr-Latn-CS"/>
        </w:rPr>
        <w:t>Administrator je odgovaran za odobravanje svake porudžbine. U slučaju bilo kakvog problema, dužan je da izloži informacije o problemu korisniku i obavesti ga. Vraćanje novca u slučaju problema ili greške u vezi porudžbine je takodje njegov zadatak. Administrator i kupac u svakom trenutku moraju imati znanje o statusu tekuće porudžbine.</w:t>
      </w:r>
    </w:p>
    <w:p xmlns:wp14="http://schemas.microsoft.com/office/word/2010/wordml" w:rsidRPr="003372D3" w:rsidR="00206E1F" w:rsidP="00E934AD" w:rsidRDefault="00E934AD" w14:paraId="02614873" wp14:textId="77777777">
      <w:pPr>
        <w:pStyle w:val="Tijeloteksta"/>
        <w:rPr>
          <w:lang w:val="sr-Latn-CS"/>
        </w:rPr>
      </w:pPr>
      <w:r>
        <w:rPr>
          <w:lang w:val="sr-Latn-CS"/>
        </w:rPr>
        <w:t>.</w:t>
      </w:r>
    </w:p>
    <w:p xmlns:wp14="http://schemas.microsoft.com/office/word/2010/wordml" w:rsidRPr="003372D3" w:rsidR="00206E1F" w:rsidP="00B849B5" w:rsidRDefault="00B849B5" w14:paraId="33EB703A" wp14:textId="77777777">
      <w:pPr>
        <w:pStyle w:val="Naslov1"/>
        <w:numPr>
          <w:ilvl w:val="0"/>
          <w:numId w:val="12"/>
        </w:numPr>
        <w:rPr>
          <w:lang w:val="sr-Latn-CS"/>
        </w:rPr>
      </w:pPr>
      <w:bookmarkStart w:name="_Toc161771518" w:id="26"/>
      <w:r>
        <w:rPr>
          <w:lang w:val="sr-Latn-CS"/>
        </w:rPr>
        <w:t>Ograničenja</w:t>
      </w:r>
      <w:bookmarkEnd w:id="26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P="00A82910" w:rsidRDefault="00A82910" w14:paraId="692A88D6" wp14:textId="12CFB755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>Kao dopuna pretpostavki i zavisnosti definisanih u odeljku 6, Sportska oprema sistem će biti razvijan pod sledećim ograničenjima:</w:t>
      </w:r>
    </w:p>
    <w:p xmlns:wp14="http://schemas.microsoft.com/office/word/2010/wordml" w:rsidRPr="003372D3" w:rsidR="00206E1F" w:rsidP="00A82910" w:rsidRDefault="00A82910" w14:paraId="267FF384" wp14:textId="77777777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A82910" w:rsidRDefault="00A82910" w14:paraId="2BD156C0" wp14:textId="77777777">
      <w:pPr>
        <w:pStyle w:val="Tijeloteksta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B849B5" w:rsidRDefault="00B849B5" w14:paraId="3C6F7565" wp14:textId="77777777">
      <w:pPr>
        <w:pStyle w:val="Naslov1"/>
        <w:numPr>
          <w:ilvl w:val="0"/>
          <w:numId w:val="20"/>
        </w:numPr>
        <w:rPr>
          <w:lang w:val="sr-Latn-CS"/>
        </w:rPr>
      </w:pPr>
      <w:bookmarkStart w:name="_Toc161771519" w:id="27"/>
      <w:r>
        <w:rPr>
          <w:lang w:val="sr-Latn-CS"/>
        </w:rPr>
        <w:t>Zahtevi u pogledu kvaliteta</w:t>
      </w:r>
      <w:bookmarkEnd w:id="27"/>
      <w:r w:rsidRPr="003372D3" w:rsidR="00206E1F">
        <w:rPr>
          <w:lang w:val="sr-Latn-CS"/>
        </w:rPr>
        <w:t xml:space="preserve"> </w:t>
      </w:r>
    </w:p>
    <w:p xmlns:wp14="http://schemas.microsoft.com/office/word/2010/wordml" w:rsidRPr="003372D3" w:rsidR="00206E1F" w:rsidP="00BC2229" w:rsidRDefault="00BC2229" w14:paraId="4D9F7CAE" wp14:textId="77777777">
      <w:pPr>
        <w:pStyle w:val="Tijeloteksta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xmlns:wp14="http://schemas.microsoft.com/office/word/2010/wordml" w:rsidR="00BC2229" w:rsidP="00BC2229" w:rsidRDefault="00BC2229" w14:paraId="3DE493FE" wp14:textId="77777777">
      <w:pPr>
        <w:pStyle w:val="Tijeloteksta"/>
        <w:rPr>
          <w:lang w:val="sr-Latn-CS"/>
        </w:rPr>
      </w:pPr>
      <w:r>
        <w:rPr>
          <w:lang w:val="sr-Latn-CS"/>
        </w:rPr>
        <w:t>Dostupnost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xmlns:wp14="http://schemas.microsoft.com/office/word/2010/wordml" w:rsidRPr="003372D3" w:rsidR="00206E1F" w:rsidP="00BC2229" w:rsidRDefault="00BC2229" w14:paraId="4B12BEBD" wp14:textId="77777777">
      <w:pPr>
        <w:pStyle w:val="Tijeloteksta"/>
        <w:rPr>
          <w:lang w:val="sr-Latn-CS"/>
        </w:rPr>
      </w:pPr>
      <w:r>
        <w:rPr>
          <w:lang w:val="sr-Latn-CS"/>
        </w:rPr>
        <w:t>Lakoća korišćenja:</w:t>
      </w:r>
      <w:r w:rsidRPr="003372D3" w:rsidR="00206E1F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xmlns:wp14="http://schemas.microsoft.com/office/word/2010/wordml" w:rsidRPr="003372D3" w:rsidR="00206E1F" w:rsidP="001F7D36" w:rsidRDefault="0069445A" w14:paraId="157B79A2" wp14:textId="77777777">
      <w:pPr>
        <w:pStyle w:val="Tijeloteksta"/>
        <w:rPr>
          <w:lang w:val="sr-Latn-CS"/>
        </w:rPr>
      </w:pPr>
      <w:r>
        <w:rPr>
          <w:lang w:val="sr-Latn-CS"/>
        </w:rPr>
        <w:t>Održavanje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206E1F" w:rsidRDefault="00B849B5" w14:paraId="44A49A4E" wp14:textId="77777777">
      <w:pPr>
        <w:pStyle w:val="Naslov1"/>
        <w:tabs>
          <w:tab w:val="left" w:pos="1276"/>
        </w:tabs>
        <w:rPr>
          <w:lang w:val="sr-Latn-CS"/>
        </w:rPr>
      </w:pPr>
      <w:bookmarkStart w:name="_Toc161771520" w:id="28"/>
      <w:r>
        <w:rPr>
          <w:lang w:val="sr-Latn-CS"/>
        </w:rPr>
        <w:t>Prioritet funkcionalnosti</w:t>
      </w:r>
      <w:bookmarkEnd w:id="28"/>
    </w:p>
    <w:p xmlns:wp14="http://schemas.microsoft.com/office/word/2010/wordml" w:rsidRPr="003372D3" w:rsidR="00206E1F" w:rsidP="00CA62F9" w:rsidRDefault="00CA62F9" w14:paraId="043BC413" wp14:textId="77777777">
      <w:pPr>
        <w:pStyle w:val="Tijeloteksta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xmlns:wp14="http://schemas.microsoft.com/office/word/2010/wordml" w:rsidR="00BC1A44" w:rsidP="2554CC2E" w:rsidRDefault="00BC1A44" w14:paraId="122005C8" wp14:textId="77777777">
      <w:pPr>
        <w:pStyle w:val="Tijeloteksta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bookmarkStart w:name="_Toc161771521" w:id="29"/>
      <w:r w:rsidRPr="2554CC2E" w:rsidR="2554CC2E">
        <w:rPr>
          <w:lang w:val="sr-Latn-CS"/>
        </w:rPr>
        <w:t>Prijavljivanje na sistem</w:t>
      </w:r>
    </w:p>
    <w:p w:rsidR="2554CC2E" w:rsidP="2554CC2E" w:rsidRDefault="2554CC2E" w14:paraId="553E695F" w14:textId="1777BE3B">
      <w:pPr>
        <w:pStyle w:val="Tijeloteksta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2554CC2E" w:rsidR="2554CC2E">
        <w:rPr>
          <w:lang w:val="sr-Latn-CS"/>
        </w:rPr>
        <w:t>Prikaz i a</w:t>
      </w:r>
      <w:proofErr w:type="spellStart"/>
      <w:r w:rsidRPr="2554CC2E" w:rsidR="2554CC2E">
        <w:rPr>
          <w:lang w:val="sr-Latn-RS"/>
        </w:rPr>
        <w:t>žuriranje</w:t>
      </w:r>
      <w:proofErr w:type="spellEnd"/>
      <w:r w:rsidRPr="2554CC2E" w:rsidR="2554CC2E">
        <w:rPr>
          <w:lang w:val="sr-Latn-RS"/>
        </w:rPr>
        <w:t xml:space="preserve"> osnovnih podataka o porudžbinama</w:t>
      </w:r>
    </w:p>
    <w:p w:rsidR="2554CC2E" w:rsidP="2554CC2E" w:rsidRDefault="2554CC2E" w14:paraId="4D98D7FD" w14:textId="08901F2F">
      <w:pPr>
        <w:pStyle w:val="Tijeloteksta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2554CC2E" w:rsidR="2554CC2E">
        <w:rPr>
          <w:lang w:val="sr-Latn-CS"/>
        </w:rPr>
        <w:t>Prikaz i ažuriranje osnovnih podataka o poroizvodima</w:t>
      </w:r>
    </w:p>
    <w:p xmlns:wp14="http://schemas.microsoft.com/office/word/2010/wordml" w:rsidR="00BC1A44" w:rsidP="2554CC2E" w:rsidRDefault="00BC1A44" w14:paraId="11913E12" wp14:textId="77777777">
      <w:pPr>
        <w:pStyle w:val="Tijeloteksta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2554CC2E" w:rsidR="2554CC2E">
        <w:rPr>
          <w:lang w:val="sr-Latn-CS"/>
        </w:rPr>
        <w:t>Kreiranje i brisanje naloga kupaca</w:t>
      </w:r>
    </w:p>
    <w:p xmlns:wp14="http://schemas.microsoft.com/office/word/2010/wordml" w:rsidR="00BC1A44" w:rsidP="2554CC2E" w:rsidRDefault="00BC1A44" w14:paraId="7327A78D" wp14:textId="77777777">
      <w:pPr>
        <w:pStyle w:val="Tijeloteksta"/>
        <w:numPr>
          <w:ilvl w:val="0"/>
          <w:numId w:val="29"/>
        </w:numPr>
        <w:tabs>
          <w:tab w:val="num" w:pos="1080"/>
        </w:tabs>
        <w:ind w:left="1080"/>
        <w:rPr>
          <w:lang w:val="sr-Latn-CS"/>
        </w:rPr>
      </w:pPr>
      <w:r w:rsidRPr="2554CC2E" w:rsidR="2554CC2E">
        <w:rPr>
          <w:lang w:val="sr-Latn-CS"/>
        </w:rPr>
        <w:t>Prikaz i a</w:t>
      </w:r>
      <w:r w:rsidRPr="2554CC2E" w:rsidR="2554CC2E">
        <w:rPr>
          <w:lang w:val="sr-Latn-RS"/>
        </w:rPr>
        <w:t>žuriranje podataka o kupcima</w:t>
      </w:r>
    </w:p>
    <w:p w:rsidR="2554CC2E" w:rsidP="2554CC2E" w:rsidRDefault="2554CC2E" w14:paraId="5C02697A" w14:textId="31A80FEC">
      <w:pPr>
        <w:pStyle w:val="Tijeloteksta"/>
        <w:numPr>
          <w:ilvl w:val="0"/>
          <w:numId w:val="29"/>
        </w:numPr>
        <w:tabs>
          <w:tab w:val="num" w:leader="none" w:pos="1080"/>
        </w:tabs>
        <w:ind w:left="1080"/>
        <w:rPr>
          <w:lang w:val="sr-Latn-CS"/>
        </w:rPr>
      </w:pPr>
      <w:r w:rsidRPr="2554CC2E" w:rsidR="2554CC2E">
        <w:rPr>
          <w:lang w:val="sr-Latn-CS"/>
        </w:rPr>
        <w:t>Odobravanje porudžbina, vraćanje novca</w:t>
      </w:r>
    </w:p>
    <w:p xmlns:wp14="http://schemas.microsoft.com/office/word/2010/wordml" w:rsidRPr="003372D3" w:rsidR="00206E1F" w:rsidRDefault="00B849B5" w14:paraId="6E9D0DA0" wp14:textId="77777777">
      <w:pPr>
        <w:pStyle w:val="Naslov1"/>
        <w:rPr>
          <w:lang w:val="sr-Latn-CS"/>
        </w:rPr>
      </w:pPr>
      <w:r>
        <w:rPr>
          <w:lang w:val="sr-Latn-CS"/>
        </w:rPr>
        <w:t>Nefunkcionalni zahtevi</w:t>
      </w:r>
      <w:bookmarkEnd w:id="29"/>
    </w:p>
    <w:p xmlns:wp14="http://schemas.microsoft.com/office/word/2010/wordml" w:rsidRPr="003372D3" w:rsidR="00206E1F" w:rsidP="00B849B5" w:rsidRDefault="00B849B5" w14:paraId="18B84CE8" wp14:textId="77777777">
      <w:pPr>
        <w:pStyle w:val="Naslov2"/>
        <w:rPr>
          <w:lang w:val="sr-Latn-CS"/>
        </w:rPr>
      </w:pPr>
      <w:bookmarkStart w:name="_Toc161771522" w:id="30"/>
      <w:r>
        <w:rPr>
          <w:lang w:val="sr-Latn-CS"/>
        </w:rPr>
        <w:t>Zahtevi u pogledu standardizacije</w:t>
      </w:r>
      <w:bookmarkEnd w:id="30"/>
    </w:p>
    <w:p xmlns:wp14="http://schemas.microsoft.com/office/word/2010/wordml" w:rsidRPr="003372D3" w:rsidR="00206E1F" w:rsidP="00BC1A44" w:rsidRDefault="00BC1A44" w14:paraId="02E023A4" wp14:textId="77777777">
      <w:pPr>
        <w:pStyle w:val="Tijeloteksta"/>
        <w:rPr>
          <w:lang w:val="sr-Latn-CS"/>
        </w:rPr>
      </w:pPr>
      <w:r>
        <w:rPr>
          <w:lang w:val="sr-Latn-CS"/>
        </w:rPr>
        <w:t>Nema posebnih zahteva u pogledu standardizacije.</w:t>
      </w:r>
    </w:p>
    <w:p xmlns:wp14="http://schemas.microsoft.com/office/word/2010/wordml" w:rsidRPr="003372D3" w:rsidR="00206E1F" w:rsidP="00B849B5" w:rsidRDefault="00B849B5" w14:paraId="07A9A231" wp14:textId="77777777">
      <w:pPr>
        <w:pStyle w:val="Naslov2"/>
        <w:rPr>
          <w:lang w:val="sr-Latn-CS"/>
        </w:rPr>
      </w:pPr>
      <w:bookmarkStart w:name="_Toc161771523" w:id="31"/>
      <w:r>
        <w:rPr>
          <w:lang w:val="sr-Latn-CS"/>
        </w:rPr>
        <w:t>Sistemski zahtevi</w:t>
      </w:r>
      <w:bookmarkEnd w:id="31"/>
    </w:p>
    <w:p xmlns:wp14="http://schemas.microsoft.com/office/word/2010/wordml" w:rsidRPr="003372D3" w:rsidR="00206E1F" w:rsidP="003356F6" w:rsidRDefault="00BC1A44" w14:paraId="3C8A2B49" wp14:textId="77777777">
      <w:pPr>
        <w:pStyle w:val="Tijeloteksta"/>
        <w:rPr>
          <w:lang w:val="sr-Latn-CS"/>
        </w:rPr>
      </w:pPr>
      <w:r>
        <w:rPr>
          <w:lang w:val="sr-Latn-CS"/>
        </w:rPr>
        <w:t>Sportvision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React javascript framwork</w:t>
      </w:r>
      <w:r>
        <w:t>-a</w:t>
      </w:r>
      <w:r w:rsidR="003356F6">
        <w:rPr>
          <w:lang w:val="sr-Latn-CS"/>
        </w:rPr>
        <w:t xml:space="preserve"> , dok će kao DBMS koristiti MySQL.</w:t>
      </w:r>
    </w:p>
    <w:p xmlns:wp14="http://schemas.microsoft.com/office/word/2010/wordml" w:rsidR="003356F6" w:rsidP="003356F6" w:rsidRDefault="003356F6" w14:paraId="3BB7CD0D" wp14:textId="77777777">
      <w:pPr>
        <w:pStyle w:val="Tijeloteksta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xmlns:wp14="http://schemas.microsoft.com/office/word/2010/wordml" w:rsidR="00BC1A44" w:rsidP="00BC1A44" w:rsidRDefault="00BC1A44" w14:paraId="587115FB" wp14:textId="77777777">
      <w:pPr>
        <w:pStyle w:val="Tijeloteksta"/>
        <w:numPr>
          <w:ilvl w:val="0"/>
          <w:numId w:val="28"/>
        </w:numPr>
        <w:rPr>
          <w:lang w:val="sr-Latn-CS"/>
        </w:rPr>
      </w:pPr>
      <w:bookmarkStart w:name="_Toc161771524" w:id="32"/>
      <w:r>
        <w:rPr>
          <w:lang w:val="sr-Latn-CS"/>
        </w:rPr>
        <w:t>Internet Explorer 6+</w:t>
      </w:r>
    </w:p>
    <w:p xmlns:wp14="http://schemas.microsoft.com/office/word/2010/wordml" w:rsidR="00BC1A44" w:rsidP="00BC1A44" w:rsidRDefault="00BC1A44" w14:paraId="1BA5CD15" wp14:textId="77777777">
      <w:pPr>
        <w:pStyle w:val="Tijeloteksta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Opera 8+</w:t>
      </w:r>
    </w:p>
    <w:p xmlns:wp14="http://schemas.microsoft.com/office/word/2010/wordml" w:rsidRPr="00BC1A44" w:rsidR="00BC1A44" w:rsidP="00BC1A44" w:rsidRDefault="00BC1A44" w14:paraId="64C344FF" wp14:textId="77777777">
      <w:pPr>
        <w:pStyle w:val="Tijeloteksta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FireFox (Mozilla)</w:t>
      </w:r>
    </w:p>
    <w:p xmlns:wp14="http://schemas.microsoft.com/office/word/2010/wordml" w:rsidR="00BC1A44" w:rsidP="00BC1A44" w:rsidRDefault="00BC1A44" w14:paraId="42BDA42F" wp14:textId="77777777">
      <w:pPr>
        <w:pStyle w:val="Tijeloteksta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Google Chrome</w:t>
      </w:r>
    </w:p>
    <w:p xmlns:wp14="http://schemas.microsoft.com/office/word/2010/wordml" w:rsidR="00BC1A44" w:rsidP="00BC1A44" w:rsidRDefault="00BC1A44" w14:paraId="383A8835" wp14:textId="77777777">
      <w:pPr>
        <w:pStyle w:val="Tijeloteksta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Safari</w:t>
      </w:r>
    </w:p>
    <w:p xmlns:wp14="http://schemas.microsoft.com/office/word/2010/wordml" w:rsidRPr="003372D3" w:rsidR="00206E1F" w:rsidRDefault="00B849B5" w14:paraId="4CB256FA" wp14:textId="77777777">
      <w:pPr>
        <w:pStyle w:val="Naslov2"/>
        <w:rPr>
          <w:lang w:val="sr-Latn-CS"/>
        </w:rPr>
      </w:pPr>
      <w:r>
        <w:rPr>
          <w:lang w:val="sr-Latn-CS"/>
        </w:rPr>
        <w:t>Zahtevi u pogledu performansi</w:t>
      </w:r>
      <w:bookmarkEnd w:id="32"/>
    </w:p>
    <w:p xmlns:wp14="http://schemas.microsoft.com/office/word/2010/wordml" w:rsidRPr="003372D3" w:rsidR="00206E1F" w:rsidRDefault="001D0890" w14:paraId="0594A1FE" wp14:textId="77777777">
      <w:pPr>
        <w:pStyle w:val="Tijeloteksta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xmlns:wp14="http://schemas.microsoft.com/office/word/2010/wordml" w:rsidRPr="003372D3" w:rsidR="00206E1F" w:rsidP="00B849B5" w:rsidRDefault="00B849B5" w14:paraId="72F666FA" wp14:textId="77777777">
      <w:pPr>
        <w:pStyle w:val="Naslov2"/>
        <w:rPr>
          <w:lang w:val="sr-Latn-CS"/>
        </w:rPr>
      </w:pPr>
      <w:bookmarkStart w:name="_Toc161771525" w:id="33"/>
      <w:r>
        <w:rPr>
          <w:lang w:val="sr-Latn-CS"/>
        </w:rPr>
        <w:t>Zahtevi u pogledu okruženja</w:t>
      </w:r>
      <w:bookmarkEnd w:id="33"/>
    </w:p>
    <w:p xmlns:wp14="http://schemas.microsoft.com/office/word/2010/wordml" w:rsidRPr="003372D3" w:rsidR="00206E1F" w:rsidRDefault="009A291F" w14:paraId="430DD504" wp14:textId="77777777">
      <w:pPr>
        <w:pStyle w:val="Tijeloteksta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 w:rsidR="00206E1F">
        <w:rPr>
          <w:lang w:val="sr-Latn-CS"/>
        </w:rPr>
        <w:t xml:space="preserve">. </w:t>
      </w:r>
    </w:p>
    <w:p xmlns:wp14="http://schemas.microsoft.com/office/word/2010/wordml" w:rsidRPr="003372D3" w:rsidR="00206E1F" w:rsidRDefault="00B849B5" w14:paraId="5D673CE9" wp14:textId="77777777">
      <w:pPr>
        <w:pStyle w:val="Naslov1"/>
        <w:rPr>
          <w:lang w:val="sr-Latn-CS"/>
        </w:rPr>
      </w:pPr>
      <w:bookmarkStart w:name="_Toc161771526" w:id="34"/>
      <w:r>
        <w:rPr>
          <w:lang w:val="sr-Latn-CS"/>
        </w:rPr>
        <w:t>Dokumentacija</w:t>
      </w:r>
      <w:bookmarkEnd w:id="34"/>
    </w:p>
    <w:p xmlns:wp14="http://schemas.microsoft.com/office/word/2010/wordml" w:rsidRPr="003372D3" w:rsidR="00206E1F" w:rsidP="00967902" w:rsidRDefault="00967902" w14:paraId="25B39F57" wp14:textId="7D3FD973">
      <w:pPr>
        <w:pStyle w:val="Tijeloteksta"/>
        <w:rPr>
          <w:lang w:val="sr-Latn-CS"/>
        </w:rPr>
      </w:pPr>
      <w:r w:rsidRPr="2554CC2E" w:rsidR="2554CC2E">
        <w:rPr>
          <w:lang w:val="sr-Latn-CS"/>
        </w:rPr>
        <w:t>U ovom odeljku su opisani zahtevi u pogledu dokumentacije koju treba pripremiti za Sportska oprema projekat.</w:t>
      </w:r>
    </w:p>
    <w:p xmlns:wp14="http://schemas.microsoft.com/office/word/2010/wordml" w:rsidRPr="003372D3" w:rsidR="00206E1F" w:rsidP="00B849B5" w:rsidRDefault="00B849B5" w14:paraId="39D179CC" wp14:textId="77777777">
      <w:pPr>
        <w:pStyle w:val="Naslov2"/>
        <w:rPr>
          <w:lang w:val="sr-Latn-CS"/>
        </w:rPr>
      </w:pPr>
      <w:bookmarkStart w:name="_Toc161771527" w:id="35"/>
      <w:r>
        <w:rPr>
          <w:lang w:val="sr-Latn-CS"/>
        </w:rPr>
        <w:t>Korisničko uputstvo</w:t>
      </w:r>
      <w:bookmarkEnd w:id="35"/>
    </w:p>
    <w:p xmlns:wp14="http://schemas.microsoft.com/office/word/2010/wordml" w:rsidRPr="003372D3" w:rsidR="00206E1F" w:rsidP="0063574A" w:rsidRDefault="0063574A" w14:paraId="6BCF5406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P="00D20F4E" w:rsidRDefault="00206E1F" w14:paraId="1B9CB232" wp14:textId="77777777">
      <w:pPr>
        <w:pStyle w:val="Naslov2"/>
        <w:rPr>
          <w:lang w:val="sr-Latn-CS"/>
        </w:rPr>
      </w:pPr>
      <w:bookmarkStart w:name="_Toc161771528" w:id="36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xmlns:wp14="http://schemas.microsoft.com/office/word/2010/wordml" w:rsidRPr="003372D3" w:rsidR="00206E1F" w:rsidP="00097F43" w:rsidRDefault="00097F43" w14:paraId="0D841469" wp14:textId="77777777">
      <w:pPr>
        <w:pStyle w:val="Tijeloteksta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Pr="001D0890" w:rsidR="0063574A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Pr="003372D3" w:rsidR="00206E1F">
        <w:rPr>
          <w:lang w:val="sr-Latn-CS"/>
        </w:rPr>
        <w:t>.</w:t>
      </w:r>
    </w:p>
    <w:p xmlns:wp14="http://schemas.microsoft.com/office/word/2010/wordml" w:rsidRPr="003372D3" w:rsidR="00206E1F" w:rsidRDefault="00D20F4E" w14:paraId="5D988985" wp14:textId="77777777">
      <w:pPr>
        <w:pStyle w:val="Naslov2"/>
        <w:rPr>
          <w:lang w:val="sr-Latn-CS"/>
        </w:rPr>
      </w:pPr>
      <w:bookmarkStart w:name="_Toc161771529" w:id="37"/>
      <w:r>
        <w:rPr>
          <w:lang w:val="sr-Latn-CS"/>
        </w:rPr>
        <w:t>Uputstvo za instalaciju i konfigurisanje</w:t>
      </w:r>
      <w:bookmarkEnd w:id="37"/>
    </w:p>
    <w:p xmlns:wp14="http://schemas.microsoft.com/office/word/2010/wordml" w:rsidRPr="003372D3" w:rsidR="00206E1F" w:rsidP="001D0890" w:rsidRDefault="001D0890" w14:paraId="251D4306" wp14:textId="77777777">
      <w:pPr>
        <w:pStyle w:val="Tijeloteksta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xmlns:wp14="http://schemas.microsoft.com/office/word/2010/wordml" w:rsidRPr="003372D3" w:rsidR="00206E1F" w:rsidRDefault="001D0890" w14:paraId="38C2AA3D" wp14:textId="77777777">
      <w:pPr>
        <w:pStyle w:val="Tijeloteksta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xmlns:wp14="http://schemas.microsoft.com/office/word/2010/wordml" w:rsidRPr="003372D3" w:rsidR="00206E1F" w:rsidRDefault="001D0890" w14:paraId="34FA64D7" wp14:textId="77777777">
      <w:pPr>
        <w:pStyle w:val="Tijeloteksta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xmlns:wp14="http://schemas.microsoft.com/office/word/2010/wordml" w:rsidRPr="003372D3" w:rsidR="00206E1F" w:rsidP="001D0890" w:rsidRDefault="001D0890" w14:paraId="526A4EBE" wp14:textId="77777777">
      <w:pPr>
        <w:pStyle w:val="Tijeloteksta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xmlns:wp14="http://schemas.microsoft.com/office/word/2010/wordml" w:rsidRPr="003372D3" w:rsidR="00206E1F" w:rsidRDefault="00D20F4E" w14:paraId="1183C2D9" wp14:textId="77777777">
      <w:pPr>
        <w:pStyle w:val="Naslov2"/>
        <w:numPr>
          <w:ilvl w:val="1"/>
          <w:numId w:val="13"/>
        </w:numPr>
        <w:rPr>
          <w:lang w:val="sr-Latn-CS"/>
        </w:rPr>
      </w:pPr>
      <w:bookmarkStart w:name="_Toc161771530" w:id="38"/>
      <w:r>
        <w:rPr>
          <w:lang w:val="sr-Latn-CS"/>
        </w:rPr>
        <w:t>Pakovanje proizvoda</w:t>
      </w:r>
      <w:bookmarkEnd w:id="38"/>
    </w:p>
    <w:p xmlns:wp14="http://schemas.microsoft.com/office/word/2010/wordml" w:rsidRPr="003372D3" w:rsidR="00206E1F" w:rsidP="001D0890" w:rsidRDefault="00967902" w14:paraId="5A9927CC" wp14:textId="77777777">
      <w:pPr>
        <w:pStyle w:val="Tijeloteksta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D2026" w:rsidRDefault="008D2026" w14:paraId="17AD93B2" wp14:textId="77777777">
      <w:r>
        <w:separator/>
      </w:r>
    </w:p>
  </w:endnote>
  <w:endnote w:type="continuationSeparator" w:id="0">
    <w:p xmlns:wp14="http://schemas.microsoft.com/office/word/2010/wordml" w:rsidR="008D2026" w:rsidRDefault="008D2026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D129A" w:rsidRDefault="005D129A" w14:paraId="53928121" wp14:textId="77777777">
    <w:pPr>
      <w:pStyle w:val="Podnoje"/>
      <w:framePr w:wrap="around" w:hAnchor="margin" w:vAnchor="text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xmlns:wp14="http://schemas.microsoft.com/office/word/2010/wordml" w:rsidR="005D129A" w:rsidRDefault="005D129A" w14:paraId="463F29E8" wp14:textId="77777777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xmlns:wp14="http://schemas.microsoft.com/office/word/2010/wordml" w:rsidRPr="003372D3" w:rsidR="005D129A" w:rsidTr="2554CC2E" w14:paraId="2073B0BE" wp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D129A" w:rsidRDefault="005D129A" w14:paraId="31F4DE5D" wp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D129A" w:rsidP="2554CC2E" w:rsidRDefault="005D129A" w14:paraId="3B837E92" wp14:textId="0B138E66">
          <w:pPr>
            <w:pStyle w:val="Normal"/>
            <w:jc w:val="center"/>
            <w:rPr>
              <w:lang w:val="sr-Latn-CS"/>
            </w:rPr>
          </w:pPr>
          <w:r w:rsidRPr="2554CC2E" w:rsidR="2554CC2E">
            <w:rPr>
              <w:lang w:val="sr-Latn-CS"/>
            </w:rPr>
            <w:t>HHTeam,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/>
        </w:tcPr>
        <w:p w:rsidRPr="003372D3" w:rsidR="005D129A" w:rsidRDefault="005D129A" w14:paraId="26CC8EC6" wp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Brojstranice"/>
              <w:lang w:val="sr-Latn-CS"/>
            </w:rPr>
            <w:fldChar w:fldCharType="begin"/>
          </w:r>
          <w:r w:rsidRPr="003372D3">
            <w:rPr>
              <w:rStyle w:val="Brojstranice"/>
              <w:lang w:val="sr-Latn-CS"/>
            </w:rPr>
            <w:instrText xml:space="preserve"> PAGE </w:instrText>
          </w:r>
          <w:r w:rsidRPr="003372D3"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noProof/>
              <w:lang w:val="sr-Latn-CS"/>
            </w:rPr>
            <w:t>2</w:t>
          </w:r>
          <w:r w:rsidRPr="003372D3">
            <w:rPr>
              <w:rStyle w:val="Brojstranice"/>
              <w:lang w:val="sr-Latn-CS"/>
            </w:rPr>
            <w:fldChar w:fldCharType="end"/>
          </w:r>
          <w:r w:rsidRPr="003372D3">
            <w:rPr>
              <w:rStyle w:val="Brojstranice"/>
              <w:lang w:val="sr-Latn-CS"/>
            </w:rPr>
            <w:t xml:space="preserve"> od </w:t>
          </w:r>
          <w:r w:rsidRPr="003372D3">
            <w:rPr>
              <w:rStyle w:val="Brojstranice"/>
              <w:lang w:val="sr-Latn-CS"/>
            </w:rPr>
            <w:fldChar w:fldCharType="begin"/>
          </w:r>
          <w:r w:rsidRPr="003372D3">
            <w:rPr>
              <w:rStyle w:val="Brojstranice"/>
              <w:lang w:val="sr-Latn-CS"/>
            </w:rPr>
            <w:instrText xml:space="preserve"> NUMPAGES  \* MERGEFORMAT </w:instrText>
          </w:r>
          <w:r w:rsidRPr="003372D3"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noProof/>
              <w:lang w:val="sr-Latn-CS"/>
            </w:rPr>
            <w:t>12</w:t>
          </w:r>
          <w:r w:rsidRPr="003372D3">
            <w:rPr>
              <w:rStyle w:val="Brojstranice"/>
              <w:lang w:val="sr-Latn-CS"/>
            </w:rPr>
            <w:fldChar w:fldCharType="end"/>
          </w:r>
        </w:p>
      </w:tc>
    </w:tr>
  </w:tbl>
  <w:p xmlns:wp14="http://schemas.microsoft.com/office/word/2010/wordml" w:rsidRPr="003372D3" w:rsidR="005D129A" w:rsidRDefault="005D129A" w14:paraId="02F2C34E" wp14:textId="77777777">
    <w:pPr>
      <w:pStyle w:val="Podnoje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D129A" w:rsidRDefault="005D129A" w14:paraId="2BA226A1" wp14:textId="77777777">
    <w:pPr>
      <w:pStyle w:val="Podnoje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554CC2E" w:rsidTr="2554CC2E" w14:paraId="6A1AD653">
      <w:tc>
        <w:tcPr>
          <w:tcW w:w="3120" w:type="dxa"/>
          <w:tcMar/>
        </w:tcPr>
        <w:p w:rsidR="2554CC2E" w:rsidP="2554CC2E" w:rsidRDefault="2554CC2E" w14:paraId="3DBE8E43" w14:textId="0AA6B8BA">
          <w:pPr>
            <w:pStyle w:val="Zaglavlje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554CC2E" w:rsidP="2554CC2E" w:rsidRDefault="2554CC2E" w14:paraId="330E0404" w14:textId="529B77B3">
          <w:pPr>
            <w:pStyle w:val="Zaglavlje"/>
            <w:bidi w:val="0"/>
            <w:jc w:val="center"/>
          </w:pPr>
        </w:p>
      </w:tc>
      <w:tc>
        <w:tcPr>
          <w:tcW w:w="3120" w:type="dxa"/>
          <w:tcMar/>
        </w:tcPr>
        <w:p w:rsidR="2554CC2E" w:rsidP="2554CC2E" w:rsidRDefault="2554CC2E" w14:paraId="285E70EE" w14:textId="46FF3FC7">
          <w:pPr>
            <w:pStyle w:val="Zaglavlje"/>
            <w:bidi w:val="0"/>
            <w:ind w:right="-115"/>
            <w:jc w:val="right"/>
          </w:pPr>
        </w:p>
      </w:tc>
    </w:tr>
  </w:tbl>
  <w:p w:rsidR="2554CC2E" w:rsidP="2554CC2E" w:rsidRDefault="2554CC2E" w14:paraId="77347543" w14:textId="1E5484F3">
    <w:pPr>
      <w:pStyle w:val="Podnoj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D2026" w:rsidRDefault="008D2026" w14:paraId="2DBF0D7D" wp14:textId="77777777">
      <w:r>
        <w:separator/>
      </w:r>
    </w:p>
  </w:footnote>
  <w:footnote w:type="continuationSeparator" w:id="0">
    <w:p xmlns:wp14="http://schemas.microsoft.com/office/word/2010/wordml" w:rsidR="008D2026" w:rsidRDefault="008D2026" w14:paraId="6B62F1B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D129A" w:rsidRDefault="005D129A" w14:paraId="3B7B4B86" wp14:textId="77777777">
    <w:pPr>
      <w:rPr>
        <w:sz w:val="24"/>
      </w:rPr>
    </w:pPr>
  </w:p>
  <w:p xmlns:wp14="http://schemas.microsoft.com/office/word/2010/wordml" w:rsidR="005D129A" w:rsidRDefault="005D129A" w14:paraId="3A0FF5F2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5D129A" w:rsidRDefault="00E64D20" w14:paraId="362F56A3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HH</w:t>
    </w:r>
    <w:r w:rsidR="005D129A">
      <w:rPr>
        <w:rFonts w:ascii="Arial" w:hAnsi="Arial"/>
        <w:b/>
        <w:sz w:val="36"/>
      </w:rPr>
      <w:t>Team</w:t>
    </w:r>
    <w:proofErr w:type="spellEnd"/>
  </w:p>
  <w:p xmlns:wp14="http://schemas.microsoft.com/office/word/2010/wordml" w:rsidR="005D129A" w:rsidRDefault="005D129A" w14:paraId="5630AD66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5D129A" w:rsidRDefault="005D129A" w14:paraId="61829076" wp14:textId="77777777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Pr="003372D3" w:rsidR="005D129A" w:rsidTr="2554CC2E" w14:paraId="171994E3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5D129A" w:rsidRDefault="005D129A" w14:paraId="4BE7FEE9" wp14:textId="0EE98536">
          <w:pPr>
            <w:rPr>
              <w:lang w:val="sr-Latn-CS"/>
            </w:rPr>
          </w:pPr>
          <w:r w:rsidRPr="2554CC2E" w:rsidR="2554CC2E">
            <w:rPr>
              <w:lang w:val="sr-Latn-CS"/>
            </w:rPr>
            <w:t>Sportska oprema</w:t>
          </w:r>
        </w:p>
      </w:tc>
      <w:tc>
        <w:tcPr>
          <w:tcW w:w="3179" w:type="dxa"/>
          <w:tcMar/>
        </w:tcPr>
        <w:p w:rsidRPr="003372D3" w:rsidR="005D129A" w:rsidRDefault="005D129A" w14:paraId="06F89D34" wp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xmlns:wp14="http://schemas.microsoft.com/office/word/2010/wordml" w:rsidRPr="003372D3" w:rsidR="005D129A" w:rsidTr="2554CC2E" w14:paraId="79830C6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3372D3" w:rsidR="005D129A" w:rsidRDefault="005D129A" w14:paraId="7150EB76" wp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  <w:tcMar/>
        </w:tcPr>
        <w:p w:rsidRPr="003372D3" w:rsidR="005D129A" w:rsidRDefault="005D129A" w14:paraId="1FB432EC" wp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30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xmlns:wp14="http://schemas.microsoft.com/office/word/2010/wordml" w:rsidRPr="003372D3" w:rsidR="005D129A" w:rsidTr="2554CC2E" w14:paraId="0AE1F858" wp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Mar/>
        </w:tcPr>
        <w:p w:rsidRPr="003372D3" w:rsidR="005D129A" w:rsidRDefault="005D129A" w14:paraId="17E2AF24" wp14:textId="11626556">
          <w:pPr>
            <w:rPr>
              <w:lang w:val="sr-Latn-CS"/>
            </w:rPr>
          </w:pPr>
          <w:r w:rsidRPr="2554CC2E" w:rsidR="2554CC2E">
            <w:rPr>
              <w:lang w:val="sr-Latn-CS"/>
            </w:rPr>
            <w:t>HH-Sportska oprema -03</w:t>
          </w:r>
        </w:p>
      </w:tc>
    </w:tr>
  </w:tbl>
  <w:p xmlns:wp14="http://schemas.microsoft.com/office/word/2010/wordml" w:rsidRPr="003372D3" w:rsidR="005D129A" w:rsidRDefault="005D129A" w14:paraId="680A4E5D" wp14:textId="77777777">
    <w:pPr>
      <w:pStyle w:val="Zaglavlje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D129A" w:rsidRDefault="005D129A" w14:paraId="66204FF1" wp14:textId="77777777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2c8efa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b635c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8ead2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a9fe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35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num w:numId="33">
    <w:abstractNumId w:val="24"/>
  </w:num>
  <w:num w:numId="32">
    <w:abstractNumId w:val="23"/>
  </w:num>
  <w:num w:numId="31">
    <w:abstractNumId w:val="22"/>
  </w:num>
  <w:num w:numId="30">
    <w:abstractNumId w:val="21"/>
  </w:num>
  <w:num w:numId="29">
    <w:abstractNumId w:val="20"/>
  </w:num>
  <w:num w:numId="1" w16cid:durableId="1266426733">
    <w:abstractNumId w:val="0"/>
  </w:num>
  <w:num w:numId="2" w16cid:durableId="137049533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433404206">
    <w:abstractNumId w:val="15"/>
  </w:num>
  <w:num w:numId="4" w16cid:durableId="1696350624">
    <w:abstractNumId w:val="19"/>
  </w:num>
  <w:num w:numId="5" w16cid:durableId="1524781267">
    <w:abstractNumId w:val="17"/>
  </w:num>
  <w:num w:numId="6" w16cid:durableId="2006006022">
    <w:abstractNumId w:val="19"/>
  </w:num>
  <w:num w:numId="7" w16cid:durableId="1240482244">
    <w:abstractNumId w:val="10"/>
  </w:num>
  <w:num w:numId="8" w16cid:durableId="1228689610">
    <w:abstractNumId w:val="7"/>
  </w:num>
  <w:num w:numId="9" w16cid:durableId="518080970">
    <w:abstractNumId w:val="9"/>
  </w:num>
  <w:num w:numId="10" w16cid:durableId="528375859">
    <w:abstractNumId w:val="2"/>
  </w:num>
  <w:num w:numId="11" w16cid:durableId="1294209441">
    <w:abstractNumId w:val="6"/>
  </w:num>
  <w:num w:numId="12" w16cid:durableId="89785721">
    <w:abstractNumId w:val="19"/>
  </w:num>
  <w:num w:numId="13" w16cid:durableId="478884636">
    <w:abstractNumId w:val="19"/>
  </w:num>
  <w:num w:numId="14" w16cid:durableId="1975521979">
    <w:abstractNumId w:val="4"/>
  </w:num>
  <w:num w:numId="15" w16cid:durableId="1167550637">
    <w:abstractNumId w:val="8"/>
  </w:num>
  <w:num w:numId="16" w16cid:durableId="228655703">
    <w:abstractNumId w:val="11"/>
  </w:num>
  <w:num w:numId="17" w16cid:durableId="2127235632">
    <w:abstractNumId w:val="3"/>
  </w:num>
  <w:num w:numId="18" w16cid:durableId="84225696">
    <w:abstractNumId w:val="5"/>
  </w:num>
  <w:num w:numId="19" w16cid:durableId="1710256757">
    <w:abstractNumId w:val="14"/>
  </w:num>
  <w:num w:numId="20" w16cid:durableId="996108026">
    <w:abstractNumId w:val="19"/>
  </w:num>
  <w:num w:numId="21" w16cid:durableId="1310594374">
    <w:abstractNumId w:val="19"/>
  </w:num>
  <w:num w:numId="22" w16cid:durableId="1125270304">
    <w:abstractNumId w:val="16"/>
  </w:num>
  <w:num w:numId="23" w16cid:durableId="1707557608">
    <w:abstractNumId w:val="18"/>
  </w:num>
  <w:num w:numId="24" w16cid:durableId="1997411312">
    <w:abstractNumId w:val="13"/>
  </w:num>
  <w:num w:numId="25" w16cid:durableId="197863765">
    <w:abstractNumId w:val="12"/>
  </w:num>
  <w:num w:numId="26" w16cid:durableId="15282486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5535448">
    <w:abstractNumId w:val="8"/>
    <w:lvlOverride w:ilvl="0"/>
  </w:num>
  <w:num w:numId="28" w16cid:durableId="5207765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817C9"/>
    <w:rsid w:val="00097F43"/>
    <w:rsid w:val="0013157C"/>
    <w:rsid w:val="00143087"/>
    <w:rsid w:val="00150CC1"/>
    <w:rsid w:val="00190105"/>
    <w:rsid w:val="001D0890"/>
    <w:rsid w:val="001F663F"/>
    <w:rsid w:val="001F7D36"/>
    <w:rsid w:val="00206E1F"/>
    <w:rsid w:val="00254CBE"/>
    <w:rsid w:val="00270678"/>
    <w:rsid w:val="0027277B"/>
    <w:rsid w:val="002922C4"/>
    <w:rsid w:val="002A5E27"/>
    <w:rsid w:val="002D5541"/>
    <w:rsid w:val="003219FE"/>
    <w:rsid w:val="003356F6"/>
    <w:rsid w:val="003372D3"/>
    <w:rsid w:val="00347321"/>
    <w:rsid w:val="003671A1"/>
    <w:rsid w:val="003860D3"/>
    <w:rsid w:val="0039103B"/>
    <w:rsid w:val="003B1702"/>
    <w:rsid w:val="00410F5F"/>
    <w:rsid w:val="00445A8C"/>
    <w:rsid w:val="00471EFC"/>
    <w:rsid w:val="00491CC1"/>
    <w:rsid w:val="004E6C9A"/>
    <w:rsid w:val="00500DA2"/>
    <w:rsid w:val="00556E35"/>
    <w:rsid w:val="005613E4"/>
    <w:rsid w:val="00571FC4"/>
    <w:rsid w:val="00581673"/>
    <w:rsid w:val="005A3F8C"/>
    <w:rsid w:val="005D021A"/>
    <w:rsid w:val="005D129A"/>
    <w:rsid w:val="00631C6F"/>
    <w:rsid w:val="0063291D"/>
    <w:rsid w:val="0063574A"/>
    <w:rsid w:val="0069445A"/>
    <w:rsid w:val="006A2E90"/>
    <w:rsid w:val="006F37E4"/>
    <w:rsid w:val="00712834"/>
    <w:rsid w:val="00716C93"/>
    <w:rsid w:val="00732741"/>
    <w:rsid w:val="00734731"/>
    <w:rsid w:val="0074590A"/>
    <w:rsid w:val="007C6B66"/>
    <w:rsid w:val="007F404A"/>
    <w:rsid w:val="007F40C3"/>
    <w:rsid w:val="00804367"/>
    <w:rsid w:val="008C1239"/>
    <w:rsid w:val="008D2026"/>
    <w:rsid w:val="008D40CE"/>
    <w:rsid w:val="009029D5"/>
    <w:rsid w:val="009075F6"/>
    <w:rsid w:val="00930725"/>
    <w:rsid w:val="0095579F"/>
    <w:rsid w:val="009662F3"/>
    <w:rsid w:val="00967902"/>
    <w:rsid w:val="00992ABD"/>
    <w:rsid w:val="009A291F"/>
    <w:rsid w:val="009B2233"/>
    <w:rsid w:val="009B3AA3"/>
    <w:rsid w:val="00A12200"/>
    <w:rsid w:val="00A155FA"/>
    <w:rsid w:val="00A763B7"/>
    <w:rsid w:val="00A82910"/>
    <w:rsid w:val="00AD17B6"/>
    <w:rsid w:val="00AF19B4"/>
    <w:rsid w:val="00AF6332"/>
    <w:rsid w:val="00AF6B06"/>
    <w:rsid w:val="00B46D71"/>
    <w:rsid w:val="00B849B5"/>
    <w:rsid w:val="00BB7710"/>
    <w:rsid w:val="00BC1A44"/>
    <w:rsid w:val="00BC2229"/>
    <w:rsid w:val="00C032FC"/>
    <w:rsid w:val="00C206AF"/>
    <w:rsid w:val="00C44BC7"/>
    <w:rsid w:val="00C503E4"/>
    <w:rsid w:val="00C61BF5"/>
    <w:rsid w:val="00C83DEF"/>
    <w:rsid w:val="00C9046D"/>
    <w:rsid w:val="00CA58C5"/>
    <w:rsid w:val="00CA62F9"/>
    <w:rsid w:val="00CB17FD"/>
    <w:rsid w:val="00CB7DE7"/>
    <w:rsid w:val="00CE5ECA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E061BD"/>
    <w:rsid w:val="00E11CD6"/>
    <w:rsid w:val="00E20E25"/>
    <w:rsid w:val="00E5055D"/>
    <w:rsid w:val="00E604E6"/>
    <w:rsid w:val="00E64D20"/>
    <w:rsid w:val="00E934AD"/>
    <w:rsid w:val="00EE0FF8"/>
    <w:rsid w:val="00F02B6F"/>
    <w:rsid w:val="00F06298"/>
    <w:rsid w:val="00F1073E"/>
    <w:rsid w:val="00F23B40"/>
    <w:rsid w:val="00F6773B"/>
    <w:rsid w:val="00F70F8C"/>
    <w:rsid w:val="00FA57D9"/>
    <w:rsid w:val="2554C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2D85DFD"/>
  <w15:chartTrackingRefBased/>
  <w15:docId w15:val="{664D33F0-D39C-404C-A9D7-841E28F26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Naslov2">
    <w:name w:val="heading 2"/>
    <w:basedOn w:val="Naslov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Zadanifontodlomka" w:default="1">
    <w:name w:val="Default Paragraph Font"/>
    <w:semiHidden/>
  </w:style>
  <w:style w:type="table" w:styleId="Obinatablica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styleId="Tijeloteksta2">
    <w:name w:val="Body Text 2"/>
    <w:basedOn w:val="Normal"/>
    <w:pPr>
      <w:jc w:val="center"/>
    </w:pPr>
    <w:rPr>
      <w:b/>
      <w:bCs/>
    </w:rPr>
  </w:style>
  <w:style w:type="paragraph" w:styleId="Tijeloteksta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link w:val="TijelotekstaChar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ekstfusnote">
    <w:name w:val="footnote text"/>
    <w:basedOn w:val="Normal"/>
    <w:semiHidden/>
  </w:style>
  <w:style w:type="character" w:styleId="Referencafusnote">
    <w:name w:val="footnote reference"/>
    <w:semiHidden/>
    <w:rPr>
      <w:vertAlign w:val="superscript"/>
    </w:rPr>
  </w:style>
  <w:style w:type="character" w:styleId="TijelotekstaChar" w:customStyle="1">
    <w:name w:val="Tijelo teksta Char"/>
    <w:link w:val="Tijeloteksta"/>
    <w:rsid w:val="00734731"/>
    <w:rPr>
      <w:lang w:eastAsia="sr-Latn-C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Obinatablic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4.xml" Id="R634394cb6f5a43a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haris ss</lastModifiedBy>
  <revision>126</revision>
  <lastPrinted>1601-01-01T00:00:00.0000000Z</lastPrinted>
  <dcterms:created xsi:type="dcterms:W3CDTF">2022-11-05T18:26:00.0000000Z</dcterms:created>
  <dcterms:modified xsi:type="dcterms:W3CDTF">2022-11-05T20:44:30.0374512Z</dcterms:modified>
</coreProperties>
</file>